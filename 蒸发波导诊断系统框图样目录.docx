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E1F1A6">
      <w:pPr>
        <w:rPr>
          <w:rFonts w:ascii="宋体" w:hAnsi="宋体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page">
                  <wp:posOffset>1260475</wp:posOffset>
                </wp:positionH>
                <wp:positionV relativeFrom="page">
                  <wp:posOffset>540385</wp:posOffset>
                </wp:positionV>
                <wp:extent cx="635" cy="10332085"/>
                <wp:effectExtent l="12700" t="0" r="24765" b="5715"/>
                <wp:wrapNone/>
                <wp:docPr id="6" name="直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3208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7" o:spid="_x0000_s1026" o:spt="20" style="position:absolute;left:0pt;margin-left:99.25pt;margin-top:42.55pt;height:813.55pt;width:0.05pt;mso-position-horizontal-relative:page;mso-position-vertical-relative:page;z-index:251664384;mso-width-relative:page;mso-height-relative:page;" filled="f" stroked="t" coordsize="21600,21600" o:allowincell="f" o:gfxdata="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GyM&#10;PXrYAAAACwEAAA8AAAAAAAAAAQAgAAAAIgAAAGRycy9kb3ducmV2LnhtbFBLAQIUABQAAAAIAIdO&#10;4kAB+LOX6gEAANsDAAAOAAAAAAAAAAEAIAAAACcBAABkcnMvZTJvRG9jLnhtbFBLBQYAAAAABgAG&#10;AFkBAACDBQAAAAA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7560310" cy="635"/>
                <wp:effectExtent l="0" t="6350" r="8890" b="12065"/>
                <wp:wrapNone/>
                <wp:docPr id="8" name="直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635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lg"/>
                          <a:tailEnd type="none" w="sm" len="lg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0" o:spid="_x0000_s1026" o:spt="20" style="position:absolute;left:0pt;margin-left:28.35pt;margin-top:28.35pt;height:0.05pt;width:595.3pt;mso-position-horizontal-relative:page;mso-position-vertical-relative:page;z-index:251666432;mso-width-relative:page;mso-height-relative:page;" filled="f" stroked="t" coordsize="21600,21600" o:allowincell="f" o:gfxdata="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6dGJ/NcA&#10;AAAJAQAADwAAAAAAAAABACAAAAAiAAAAZHJzL2Rvd25yZXYueG1sUEsBAhQAFAAAAAgAh07iQCHy&#10;HlvnAQAA2wMAAA4AAAAAAAAAAQAgAAAAJgEAAGRycy9lMm9Eb2MueG1sUEsFBgAAAAAGAAYAWQEA&#10;AH8FAAAAAA==&#10;">
                <v:fill on="f" focussize="0,0"/>
                <v:stroke weight="1pt" color="#000000" joinstyle="round" startarrowwidth="narrow" startarrowlength="long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page">
                  <wp:posOffset>7920990</wp:posOffset>
                </wp:positionH>
                <wp:positionV relativeFrom="page">
                  <wp:posOffset>360045</wp:posOffset>
                </wp:positionV>
                <wp:extent cx="635" cy="10692130"/>
                <wp:effectExtent l="6350" t="0" r="18415" b="1270"/>
                <wp:wrapNone/>
                <wp:docPr id="9" name="直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69213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lg"/>
                          <a:tailEnd type="none" w="sm" len="lg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1" o:spid="_x0000_s1026" o:spt="20" style="position:absolute;left:0pt;margin-left:623.7pt;margin-top:28.35pt;height:841.9pt;width:0.05pt;mso-position-horizontal-relative:page;mso-position-vertical-relative:page;z-index:251667456;mso-width-relative:page;mso-height-relative:page;" filled="f" stroked="t" coordsize="21600,21600" o:allowincell="f" o:gfxdata="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l2zIb2gAAAA0BAAAPAAAAAAAAAAEAIAAAACIAAABkcnMvZG93bnJldi54bWxQSwECFAAUAAAA&#10;CACHTuJATR8opuwBAADcAwAADgAAAAAAAAABACAAAAApAQAAZHJzL2Uyb0RvYy54bWxQSwUGAAAA&#10;AAYABgBZAQAAhwUAAAAA&#10;">
                <v:fill on="f" focussize="0,0"/>
                <v:stroke weight="1pt" color="#000000" joinstyle="round" startarrowwidth="narrow" startarrowlength="long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page">
                  <wp:posOffset>7741285</wp:posOffset>
                </wp:positionH>
                <wp:positionV relativeFrom="page">
                  <wp:posOffset>540385</wp:posOffset>
                </wp:positionV>
                <wp:extent cx="635" cy="10332085"/>
                <wp:effectExtent l="12700" t="0" r="24765" b="5715"/>
                <wp:wrapNone/>
                <wp:docPr id="5" name="直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33208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6" o:spid="_x0000_s1026" o:spt="20" style="position:absolute;left:0pt;margin-left:609.55pt;margin-top:42.55pt;height:813.55pt;width:0.05pt;mso-position-horizontal-relative:page;mso-position-vertical-relative:page;z-index:251663360;mso-width-relative:page;mso-height-relative:page;" filled="f" stroked="t" coordsize="21600,21600" o:allowincell="f" o:gfxdata="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SHtM&#10;S9cAAAANAQAADwAAAAAAAAABACAAAAAiAAAAZHJzL2Rvd25yZXYueG1sUEsBAhQAFAAAAAgAh07i&#10;QOYRWgTqAQAA2wMAAA4AAAAAAAAAAQAgAAAAJgEAAGRycy9lMm9Eb2MueG1sUEsFBgAAAAAGAAYA&#10;WQEAAIIFAAAAAA=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page">
                  <wp:posOffset>1260475</wp:posOffset>
                </wp:positionH>
                <wp:positionV relativeFrom="page">
                  <wp:posOffset>540385</wp:posOffset>
                </wp:positionV>
                <wp:extent cx="6480175" cy="635"/>
                <wp:effectExtent l="0" t="12700" r="9525" b="24765"/>
                <wp:wrapNone/>
                <wp:docPr id="4" name="直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5" o:spid="_x0000_s1026" o:spt="20" style="position:absolute;left:0pt;margin-left:99.25pt;margin-top:42.55pt;height:0.05pt;width:510.25pt;mso-position-horizontal-relative:page;mso-position-vertical-relative:page;z-index:251662336;mso-width-relative:page;mso-height-relative:page;" filled="f" stroked="t" coordsize="21600,21600" o:allowincell="f" o:gfxdata="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U&#10;Xdfg1gAAAAoBAAAPAAAAAAAAAAEAIAAAACIAAABkcnMvZG93bnJldi54bWxQSwECFAAUAAAACACH&#10;TuJA6Dkdhe0BAADaAwAADgAAAAAAAAABACAAAAAlAQAAZHJzL2Uyb0RvYy54bWxQSwUGAAAAAAYA&#10;BgBZAQAAhAU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360045</wp:posOffset>
                </wp:positionV>
                <wp:extent cx="635" cy="10692130"/>
                <wp:effectExtent l="6350" t="0" r="18415" b="1270"/>
                <wp:wrapNone/>
                <wp:docPr id="10" name="直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069213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headEnd type="none" w="sm" len="lg"/>
                          <a:tailEnd type="none" w="sm" len="lg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2" o:spid="_x0000_s1026" o:spt="20" style="position:absolute;left:0pt;margin-left:28.35pt;margin-top:28.35pt;height:841.9pt;width:0.05pt;mso-position-horizontal-relative:page;mso-position-vertical-relative:page;z-index:251668480;mso-width-relative:page;mso-height-relative:page;" filled="f" stroked="t" coordsize="21600,21600" o:allowincell="f" o:gfxdata="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r&#10;JZ841wAAAAkBAAAPAAAAAAAAAAEAIAAAACIAAABkcnMvZG93bnJldi54bWxQSwECFAAUAAAACACH&#10;TuJAjmL1J+wBAADdAwAADgAAAAAAAAABACAAAAAmAQAAZHJzL2Uyb0RvYy54bWxQSwUGAAAAAAYA&#10;BgBZAQAAhAUAAAAA&#10;">
                <v:fill on="f" focussize="0,0"/>
                <v:stroke weight="1pt" color="#000000" joinstyle="round" startarrowwidth="narrow" startarrowlength="long" endarrowwidth="narrow" endarrowlength="long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59264" behindDoc="1" locked="1" layoutInCell="0" allowOverlap="1">
                <wp:simplePos x="0" y="0"/>
                <wp:positionH relativeFrom="page">
                  <wp:posOffset>2880360</wp:posOffset>
                </wp:positionH>
                <wp:positionV relativeFrom="page">
                  <wp:posOffset>3780790</wp:posOffset>
                </wp:positionV>
                <wp:extent cx="3240405" cy="635"/>
                <wp:effectExtent l="0" t="12700" r="10795" b="24765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040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226.8pt;margin-top:297.7pt;height:0.05pt;width:255.15pt;mso-position-horizontal-relative:page;mso-position-vertical-relative:page;z-index:-251657216;mso-width-relative:page;mso-height-relative:page;" filled="f" stroked="t" coordsize="21600,21600" o:allowincell="f" o:gfxdata="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f&#10;c7dt2QAAAAsBAAAPAAAAAAAAAAEAIAAAACIAAABkcnMvZG93bnJldi54bWxQSwECFAAUAAAACACH&#10;TuJAz2pC8+oBAADaAwAADgAAAAAAAAABACAAAAAoAQAAZHJzL2Uyb0RvYy54bWxQSwUGAAAAAAYA&#10;BgBZAQAAhAUAAAAA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  <w10:anchorlock/>
              </v:line>
            </w:pict>
          </mc:Fallback>
        </mc:AlternateContent>
      </w:r>
    </w:p>
    <w:p w14:paraId="580949B3">
      <w:pPr>
        <w:framePr w:w="2283" w:h="376" w:hRule="exact" w:hSpace="181" w:wrap="around" w:vAnchor="text" w:hAnchor="page" w:x="5985" w:y="14433" w:anchorLock="1"/>
        <w:jc w:val="center"/>
        <w:rPr>
          <w:rFonts w:hint="eastAsia" w:ascii="宋体" w:hAnsi="宋体"/>
          <w:sz w:val="32"/>
        </w:rPr>
      </w:pPr>
      <w:r>
        <w:rPr>
          <w:rFonts w:ascii="宋体" w:hAnsi="宋体"/>
          <w:sz w:val="32"/>
        </w:rPr>
        <w:t>202</w:t>
      </w:r>
      <w:r>
        <w:rPr>
          <w:rFonts w:hint="eastAsia" w:ascii="宋体" w:hAnsi="宋体"/>
          <w:sz w:val="32"/>
        </w:rPr>
        <w:t xml:space="preserve">4年 </w:t>
      </w:r>
      <w:r>
        <w:rPr>
          <w:rFonts w:ascii="宋体" w:hAnsi="宋体"/>
          <w:sz w:val="32"/>
        </w:rPr>
        <w:t>9</w:t>
      </w:r>
      <w:r>
        <w:rPr>
          <w:rFonts w:hint="eastAsia" w:ascii="宋体" w:hAnsi="宋体"/>
          <w:sz w:val="32"/>
        </w:rPr>
        <w:t>月</w:t>
      </w:r>
    </w:p>
    <w:p w14:paraId="6586E5B2">
      <w:pPr>
        <w:framePr w:hSpace="181" w:wrap="around" w:vAnchor="text" w:hAnchor="page" w:x="4890" w:y="13533" w:anchorLock="1"/>
        <w:rPr>
          <w:rFonts w:ascii="宋体" w:hAnsi="宋体"/>
          <w:sz w:val="36"/>
        </w:rPr>
      </w:pPr>
      <w:r>
        <w:rPr>
          <w:rFonts w:hint="eastAsia" w:ascii="宋体" w:hAnsi="宋体"/>
          <w:sz w:val="36"/>
        </w:rPr>
        <w:t>万合（洛阳）光电技术有限公司</w:t>
      </w:r>
    </w:p>
    <w:tbl>
      <w:tblPr>
        <w:tblStyle w:val="13"/>
        <w:tblW w:w="0" w:type="auto"/>
        <w:tblInd w:w="0" w:type="dxa"/>
        <w:tblBorders>
          <w:top w:val="single" w:color="000000" w:sz="18" w:space="0"/>
          <w:left w:val="single" w:color="000000" w:sz="18" w:space="0"/>
          <w:bottom w:val="single" w:color="000000" w:sz="18" w:space="0"/>
          <w:right w:val="single" w:color="000000" w:sz="18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568"/>
        <w:gridCol w:w="379"/>
        <w:gridCol w:w="379"/>
        <w:gridCol w:w="379"/>
        <w:gridCol w:w="379"/>
      </w:tblGrid>
      <w:tr w14:paraId="48980591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66" w:type="dxa"/>
            <w:noWrap w:val="0"/>
            <w:vAlign w:val="top"/>
          </w:tcPr>
          <w:p w14:paraId="650FB99E">
            <w:pPr>
              <w:framePr w:w="2030" w:h="1004" w:hRule="exact" w:hSpace="181" w:wrap="around" w:vAnchor="page" w:hAnchor="page" w:x="8744" w:y="2269" w:anchorLock="1"/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密别</w:t>
            </w:r>
          </w:p>
        </w:tc>
        <w:tc>
          <w:tcPr>
            <w:tcW w:w="1515" w:type="dxa"/>
            <w:gridSpan w:val="4"/>
            <w:noWrap w:val="0"/>
            <w:vAlign w:val="top"/>
          </w:tcPr>
          <w:p w14:paraId="7DF0380C">
            <w:pPr>
              <w:framePr w:w="2030" w:h="1004" w:hRule="exact" w:hSpace="181" w:wrap="around" w:vAnchor="page" w:hAnchor="page" w:x="8744" w:y="2269" w:anchorLock="1"/>
              <w:spacing w:before="60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内部</w:t>
            </w:r>
          </w:p>
        </w:tc>
      </w:tr>
      <w:tr w14:paraId="3A36951D">
        <w:tblPrEx>
          <w:tblBorders>
            <w:top w:val="single" w:color="000000" w:sz="18" w:space="0"/>
            <w:left w:val="single" w:color="000000" w:sz="18" w:space="0"/>
            <w:bottom w:val="single" w:color="000000" w:sz="18" w:space="0"/>
            <w:right w:val="single" w:color="000000" w:sz="18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atLeast"/>
        </w:trPr>
        <w:tc>
          <w:tcPr>
            <w:tcW w:w="568" w:type="dxa"/>
            <w:noWrap w:val="0"/>
            <w:vAlign w:val="top"/>
          </w:tcPr>
          <w:p w14:paraId="181C1222">
            <w:pPr>
              <w:framePr w:w="2030" w:h="1004" w:hRule="exact" w:hSpace="181" w:wrap="around" w:vAnchor="page" w:hAnchor="page" w:x="8744" w:y="2269" w:anchorLock="1"/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标记</w:t>
            </w:r>
          </w:p>
        </w:tc>
        <w:tc>
          <w:tcPr>
            <w:tcW w:w="379" w:type="dxa"/>
            <w:noWrap w:val="0"/>
            <w:vAlign w:val="top"/>
          </w:tcPr>
          <w:p w14:paraId="4DD8539A">
            <w:pPr>
              <w:framePr w:w="2030" w:h="1004" w:hRule="exact" w:hSpace="181" w:wrap="around" w:vAnchor="page" w:hAnchor="page" w:x="8744" w:y="2269" w:anchorLock="1"/>
              <w:spacing w:before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379" w:type="dxa"/>
            <w:noWrap w:val="0"/>
            <w:vAlign w:val="top"/>
          </w:tcPr>
          <w:p w14:paraId="05A9197A">
            <w:pPr>
              <w:framePr w:w="2030" w:h="1004" w:hRule="exact" w:hSpace="181" w:wrap="around" w:vAnchor="page" w:hAnchor="page" w:x="8744" w:y="2269" w:anchorLock="1"/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379" w:type="dxa"/>
            <w:noWrap w:val="0"/>
            <w:vAlign w:val="top"/>
          </w:tcPr>
          <w:p w14:paraId="1F85F12C">
            <w:pPr>
              <w:framePr w:w="2030" w:h="1004" w:hRule="exact" w:hSpace="181" w:wrap="around" w:vAnchor="page" w:hAnchor="page" w:x="8744" w:y="2269" w:anchorLock="1"/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</w:t>
            </w:r>
          </w:p>
        </w:tc>
        <w:tc>
          <w:tcPr>
            <w:tcW w:w="379" w:type="dxa"/>
            <w:noWrap w:val="0"/>
            <w:vAlign w:val="top"/>
          </w:tcPr>
          <w:p w14:paraId="43B00F89">
            <w:pPr>
              <w:framePr w:w="2030" w:h="1004" w:hRule="exact" w:hSpace="181" w:wrap="around" w:vAnchor="page" w:hAnchor="page" w:x="8744" w:y="2269" w:anchorLock="1"/>
              <w:spacing w:before="60"/>
              <w:jc w:val="center"/>
              <w:rPr>
                <w:rFonts w:ascii="宋体" w:hAnsi="宋体"/>
              </w:rPr>
            </w:pPr>
          </w:p>
        </w:tc>
      </w:tr>
    </w:tbl>
    <w:p w14:paraId="413BFA2F">
      <w:pPr>
        <w:tabs>
          <w:tab w:val="left" w:pos="10206"/>
        </w:tabs>
        <w:rPr>
          <w:rFonts w:ascii="宋体" w:hAnsi="宋体"/>
        </w:rPr>
      </w:pPr>
    </w:p>
    <w:p w14:paraId="2A2AEF6A">
      <w:pPr>
        <w:tabs>
          <w:tab w:val="left" w:pos="10206"/>
        </w:tabs>
        <w:rPr>
          <w:rFonts w:ascii="宋体" w:hAnsi="宋体"/>
        </w:rPr>
      </w:pPr>
    </w:p>
    <w:p w14:paraId="00C355D3">
      <w:pPr>
        <w:tabs>
          <w:tab w:val="left" w:pos="10206"/>
        </w:tabs>
        <w:rPr>
          <w:rFonts w:ascii="宋体" w:hAnsi="宋体"/>
        </w:rPr>
      </w:pPr>
    </w:p>
    <w:p w14:paraId="18478ED1">
      <w:pPr>
        <w:tabs>
          <w:tab w:val="left" w:pos="10206"/>
        </w:tabs>
        <w:rPr>
          <w:rFonts w:ascii="宋体" w:hAnsi="宋体"/>
        </w:rPr>
      </w:pPr>
    </w:p>
    <w:p w14:paraId="693FFA73">
      <w:pPr>
        <w:tabs>
          <w:tab w:val="left" w:pos="10206"/>
        </w:tabs>
        <w:rPr>
          <w:rFonts w:ascii="宋体" w:hAnsi="宋体"/>
        </w:rPr>
      </w:pPr>
    </w:p>
    <w:p w14:paraId="1982C0F9">
      <w:pPr>
        <w:tabs>
          <w:tab w:val="left" w:pos="10206"/>
        </w:tabs>
        <w:rPr>
          <w:rFonts w:ascii="宋体" w:hAnsi="宋体"/>
        </w:rPr>
      </w:pPr>
    </w:p>
    <w:p w14:paraId="6EA59F61">
      <w:pPr>
        <w:tabs>
          <w:tab w:val="left" w:pos="10206"/>
        </w:tabs>
        <w:rPr>
          <w:rFonts w:ascii="宋体" w:hAnsi="宋体"/>
        </w:rPr>
      </w:pPr>
    </w:p>
    <w:p w14:paraId="528D1F67">
      <w:pPr>
        <w:tabs>
          <w:tab w:val="left" w:pos="10206"/>
        </w:tabs>
        <w:rPr>
          <w:rFonts w:ascii="宋体" w:hAnsi="宋体"/>
        </w:rPr>
      </w:pPr>
    </w:p>
    <w:p w14:paraId="76C60D1B">
      <w:pPr>
        <w:tabs>
          <w:tab w:val="left" w:pos="10206"/>
        </w:tabs>
        <w:rPr>
          <w:rFonts w:ascii="宋体" w:hAnsi="宋体"/>
        </w:rPr>
      </w:pPr>
    </w:p>
    <w:p w14:paraId="5BFE06A2">
      <w:pPr>
        <w:tabs>
          <w:tab w:val="left" w:pos="10206"/>
        </w:tabs>
        <w:rPr>
          <w:rFonts w:ascii="宋体" w:hAnsi="宋体"/>
        </w:rPr>
      </w:pPr>
    </w:p>
    <w:p w14:paraId="5E763CBB">
      <w:pPr>
        <w:tabs>
          <w:tab w:val="left" w:pos="10206"/>
        </w:tabs>
        <w:rPr>
          <w:rFonts w:ascii="宋体" w:hAnsi="宋体"/>
        </w:rPr>
      </w:pP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2667000</wp:posOffset>
                </wp:positionH>
                <wp:positionV relativeFrom="page">
                  <wp:posOffset>3268980</wp:posOffset>
                </wp:positionV>
                <wp:extent cx="3608705" cy="453390"/>
                <wp:effectExtent l="0" t="0" r="0" b="0"/>
                <wp:wrapNone/>
                <wp:docPr id="14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8705" cy="453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57CE57">
                            <w:pPr>
                              <w:spacing w:before="120"/>
                              <w:jc w:val="center"/>
                              <w:rPr>
                                <w:rFonts w:hint="eastAsia" w:ascii="黑体" w:eastAsia="黑体"/>
                                <w:sz w:val="48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48"/>
                                <w:lang w:val="en-US" w:eastAsia="zh-CN"/>
                              </w:rPr>
                              <w:t>*****</w:t>
                            </w:r>
                            <w:r>
                              <w:rPr>
                                <w:rFonts w:hint="eastAsia" w:ascii="黑体" w:eastAsia="黑体"/>
                                <w:sz w:val="48"/>
                              </w:rPr>
                              <w:t>雷达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a:graphicData>
                </a:graphic>
              </wp:anchor>
            </w:drawing>
          </mc:Choice>
          <mc:Fallback>
            <w:pict>
              <v:rect id="矩形 16" o:spid="_x0000_s1026" o:spt="1" style="position:absolute;left:0pt;margin-left:210pt;margin-top:257.4pt;height:35.7pt;width:284.15pt;mso-position-horizontal-relative:page;mso-position-vertical-relative:page;z-index:251672576;mso-width-relative:page;mso-height-relative:page;" filled="f" stroked="f" coordsize="21600,21600" o:allowincell="f" o:gfxdata="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uca+8NgAAAALAQAADwAAAAAAAAABACAAAAAiAAAAZHJzL2Rvd25yZXYu&#10;eG1sUEsBAhQAFAAAAAgAh07iQEhG1rPCAQAAhQ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C57CE57">
                      <w:pPr>
                        <w:spacing w:before="120"/>
                        <w:jc w:val="center"/>
                        <w:rPr>
                          <w:rFonts w:hint="eastAsia" w:ascii="黑体" w:eastAsia="黑体"/>
                          <w:sz w:val="48"/>
                        </w:rPr>
                      </w:pPr>
                      <w:r>
                        <w:rPr>
                          <w:rFonts w:hint="eastAsia" w:ascii="黑体" w:eastAsia="黑体"/>
                          <w:sz w:val="48"/>
                          <w:lang w:val="en-US" w:eastAsia="zh-CN"/>
                        </w:rPr>
                        <w:t>*****</w:t>
                      </w:r>
                      <w:r>
                        <w:rPr>
                          <w:rFonts w:hint="eastAsia" w:ascii="黑体" w:eastAsia="黑体"/>
                          <w:sz w:val="48"/>
                        </w:rPr>
                        <w:t>雷达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page">
                  <wp:posOffset>1260475</wp:posOffset>
                </wp:positionH>
                <wp:positionV relativeFrom="page">
                  <wp:posOffset>10873105</wp:posOffset>
                </wp:positionV>
                <wp:extent cx="6480175" cy="0"/>
                <wp:effectExtent l="0" t="14605" r="9525" b="23495"/>
                <wp:wrapNone/>
                <wp:docPr id="13" name="直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ln w="2857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5" o:spid="_x0000_s1026" o:spt="20" style="position:absolute;left:0pt;margin-left:99.25pt;margin-top:856.15pt;height:0pt;width:510.25pt;mso-position-horizontal-relative:page;mso-position-vertical-relative:page;z-index:251671552;mso-width-relative:page;mso-height-relative:page;" filled="f" stroked="t" coordsize="21600,21600" o:allowincell="f" o:gfxdata="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e&#10;ctux2QAAAA4BAAAPAAAAAAAAAAEAIAAAACIAAABkcnMvZG93bnJldi54bWxQSwECFAAUAAAACACH&#10;TuJAQ+9+VuoBAADeAwAADgAAAAAAAAABACAAAAAoAQAAZHJzL2Uyb0RvYy54bWxQSwUGAAAAAAYA&#10;BgBZAQAAhAUAAAAA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page">
                  <wp:posOffset>360045</wp:posOffset>
                </wp:positionH>
                <wp:positionV relativeFrom="page">
                  <wp:posOffset>11053445</wp:posOffset>
                </wp:positionV>
                <wp:extent cx="7560310" cy="0"/>
                <wp:effectExtent l="0" t="4445" r="0" b="5080"/>
                <wp:wrapNone/>
                <wp:docPr id="12" name="直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031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14" o:spid="_x0000_s1026" o:spt="20" style="position:absolute;left:0pt;margin-left:28.35pt;margin-top:870.35pt;height:0pt;width:595.3pt;mso-position-horizontal-relative:page;mso-position-vertical-relative:page;z-index:251670528;mso-width-relative:page;mso-height-relative:page;" filled="f" stroked="t" coordsize="21600,21600" o:allowincell="f" o:gfxdata="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K16&#10;mg3YAAAADQEAAA8AAAAAAAAAAQAgAAAAIgAAAGRycy9kb3ducmV2LnhtbFBLAQIUABQAAAAIAIdO&#10;4kDw1rCf6gEAAN0DAAAOAAAAAAAAAAEAIAAAACcBAABkcnMvZTJvRG9jLnhtbFBLBQYAAAAABgAG&#10;AFkBAACD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5408" behindDoc="0" locked="1" layoutInCell="0" allowOverlap="1">
                <wp:simplePos x="0" y="0"/>
                <wp:positionH relativeFrom="page">
                  <wp:posOffset>3499485</wp:posOffset>
                </wp:positionH>
                <wp:positionV relativeFrom="page">
                  <wp:posOffset>4212590</wp:posOffset>
                </wp:positionV>
                <wp:extent cx="1981835" cy="265430"/>
                <wp:effectExtent l="0" t="0" r="0" b="0"/>
                <wp:wrapNone/>
                <wp:docPr id="7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835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283C0E2">
                            <w:pPr>
                              <w:jc w:val="center"/>
                              <w:rPr>
                                <w:rFonts w:ascii="黑体" w:eastAsia="黑体"/>
                                <w:sz w:val="32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sz w:val="32"/>
                              </w:rPr>
                              <w:t>W</w:t>
                            </w:r>
                            <w:r>
                              <w:rPr>
                                <w:rFonts w:ascii="黑体" w:eastAsia="黑体"/>
                                <w:sz w:val="32"/>
                              </w:rPr>
                              <w:t>H</w:t>
                            </w:r>
                            <w:r>
                              <w:rPr>
                                <w:rFonts w:hint="eastAsia" w:ascii="黑体" w:eastAsia="黑体"/>
                                <w:sz w:val="32"/>
                                <w:lang w:val="en-US" w:eastAsia="zh-CN"/>
                              </w:rPr>
                              <w:t>***</w:t>
                            </w:r>
                            <w:r>
                              <w:rPr>
                                <w:rFonts w:ascii="黑体" w:eastAsia="黑体"/>
                                <w:sz w:val="32"/>
                              </w:rPr>
                              <w:t>0000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a:graphicData>
                </a:graphic>
              </wp:anchor>
            </w:drawing>
          </mc:Choice>
          <mc:Fallback>
            <w:pict>
              <v:rect id="矩形 9" o:spid="_x0000_s1026" o:spt="1" style="position:absolute;left:0pt;margin-left:275.55pt;margin-top:331.7pt;height:20.9pt;width:156.05pt;mso-position-horizontal-relative:page;mso-position-vertical-relative:page;z-index:251665408;mso-width-relative:page;mso-height-relative:page;" filled="f" stroked="f" coordsize="21600,21600" o:allowincell="f" o:gfxdata="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PB8ldNoAAAALAQAADwAAAAAAAAABACAAAAAiAAAAZHJzL2Rvd25yZXYu&#10;eG1sUEsBAhQAFAAAAAgAh07iQH+oQurAAQAAgwMAAA4AAAAAAAAAAQAgAAAAKQEAAGRycy9lMm9E&#10;b2MueG1sUEsFBgAAAAAGAAYAWQEAAFsFAAAAAA==&#10;">
                <v:fill on="f" focussize="0,0"/>
                <v:stroke on="f"/>
                <v:imagedata o:title=""/>
                <o:lock v:ext="edit" aspectratio="f"/>
                <v:textbox inset="1pt,1pt,1pt,1pt">
                  <w:txbxContent>
                    <w:p w14:paraId="5283C0E2">
                      <w:pPr>
                        <w:jc w:val="center"/>
                        <w:rPr>
                          <w:rFonts w:ascii="黑体" w:eastAsia="黑体"/>
                          <w:sz w:val="32"/>
                        </w:rPr>
                      </w:pPr>
                      <w:r>
                        <w:rPr>
                          <w:rFonts w:hint="eastAsia" w:ascii="黑体" w:eastAsia="黑体"/>
                          <w:sz w:val="32"/>
                        </w:rPr>
                        <w:t>W</w:t>
                      </w:r>
                      <w:r>
                        <w:rPr>
                          <w:rFonts w:ascii="黑体" w:eastAsia="黑体"/>
                          <w:sz w:val="32"/>
                        </w:rPr>
                        <w:t>H</w:t>
                      </w:r>
                      <w:r>
                        <w:rPr>
                          <w:rFonts w:hint="eastAsia" w:ascii="黑体" w:eastAsia="黑体"/>
                          <w:sz w:val="32"/>
                          <w:lang w:val="en-US" w:eastAsia="zh-CN"/>
                        </w:rPr>
                        <w:t>***</w:t>
                      </w:r>
                      <w:r>
                        <w:rPr>
                          <w:rFonts w:ascii="黑体" w:eastAsia="黑体"/>
                          <w:sz w:val="32"/>
                        </w:rPr>
                        <w:t>0000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9504" behindDoc="0" locked="1" layoutInCell="0" allowOverlap="1">
                <wp:simplePos x="0" y="0"/>
                <wp:positionH relativeFrom="column">
                  <wp:posOffset>919480</wp:posOffset>
                </wp:positionH>
                <wp:positionV relativeFrom="paragraph">
                  <wp:posOffset>10295890</wp:posOffset>
                </wp:positionV>
                <wp:extent cx="686435" cy="173990"/>
                <wp:effectExtent l="0" t="0" r="0" b="0"/>
                <wp:wrapNone/>
                <wp:docPr id="11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35" cy="1739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 w14:paraId="0E9ED615">
                            <w:pPr>
                              <w:spacing w:line="0" w:lineRule="atLeast"/>
                              <w:rPr>
                                <w:sz w:val="1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格式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a:graphicData>
                </a:graphic>
              </wp:anchor>
            </w:drawing>
          </mc:Choice>
          <mc:Fallback>
            <w:pict>
              <v:rect id="矩形 13" o:spid="_x0000_s1026" o:spt="1" style="position:absolute;left:0pt;margin-left:72.4pt;margin-top:810.7pt;height:13.7pt;width:54.05pt;z-index:251669504;mso-width-relative:page;mso-height-relative:page;" filled="f" stroked="f" coordsize="21600,21600" o:allowincell="f" o:gfxdata="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/lfU+2QAAAA0BAAAPAAAAAAAAAAEAIAAAACIAAABkcnMvZG93&#10;bnJldi54bWxQSwECFAAUAAAACACHTuJAzMc2GcYBAACOAwAADgAAAAAAAAABACAAAAAoAQAAZHJz&#10;L2Uyb0RvYy54bWxQSwUGAAAAAAYABgBZAQAAYAUAAAAA&#10;">
                <v:fill on="f" focussize="0,0"/>
                <v:stroke on="f" weight="1pt"/>
                <v:imagedata o:title=""/>
                <o:lock v:ext="edit" aspectratio="f"/>
                <v:textbox inset="1pt,1pt,1pt,1pt">
                  <w:txbxContent>
                    <w:p w14:paraId="0E9ED615">
                      <w:pPr>
                        <w:spacing w:line="0" w:lineRule="atLeast"/>
                        <w:rPr>
                          <w:sz w:val="18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</w:rPr>
                        <w:t>格式</w:t>
                      </w: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page">
                  <wp:posOffset>3938905</wp:posOffset>
                </wp:positionH>
                <wp:positionV relativeFrom="page">
                  <wp:posOffset>5180965</wp:posOffset>
                </wp:positionV>
                <wp:extent cx="1178560" cy="396240"/>
                <wp:effectExtent l="0" t="0" r="0" b="0"/>
                <wp:wrapNone/>
                <wp:docPr id="3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8560" cy="396240"/>
                        </a:xfrm>
                        <a:prstGeom prst="rect">
                          <a:avLst/>
                        </a:prstGeom>
                        <a:noFill/>
                        <a:ln w="25400">
                          <a:noFill/>
                        </a:ln>
                      </wps:spPr>
                      <wps:txbx>
                        <w:txbxContent>
                          <w:p w14:paraId="59B6142E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共</w:t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fldChar w:fldCharType="begin"/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instrText xml:space="preserve"> numpages \* MERGEFORMAT </w:instrText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t>5</w:t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页</w:t>
                            </w:r>
                          </w:p>
                        </w:txbxContent>
                      </wps:txbx>
                      <wps:bodyPr wrap="square" lIns="12700" tIns="12700" rIns="12700" bIns="12700" upright="1"/>
                    </wps:wsp>
                  </a:graphicData>
                </a:graphic>
              </wp:anchor>
            </w:drawing>
          </mc:Choice>
          <mc:Fallback>
            <w:pict>
              <v:rect id="矩形 4" o:spid="_x0000_s1026" o:spt="1" style="position:absolute;left:0pt;margin-left:310.15pt;margin-top:407.95pt;height:31.2pt;width:92.8pt;mso-position-horizontal-relative:page;mso-position-vertical-relative:page;z-index:251661312;mso-width-relative:page;mso-height-relative:page;" filled="f" stroked="f" coordsize="21600,21600" o:allowincell="f" o:gfxdata="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GLgPw3ZAAAACwEAAA8AAAAAAAAAAQAgAAAAIgAAAGRycy9k&#10;b3ducmV2LnhtbFBLAQIUABQAAAAIAIdO4kAitPbCyAEAAI0DAAAOAAAAAAAAAAEAIAAAACgBAABk&#10;cnMvZTJvRG9jLnhtbFBLBQYAAAAABgAGAFkBAABiBQAAAAA=&#10;">
                <v:fill on="f" focussize="0,0"/>
                <v:stroke on="f" weight="2pt"/>
                <v:imagedata o:title=""/>
                <o:lock v:ext="edit" aspectratio="f"/>
                <v:textbox inset="1pt,1pt,1pt,1pt">
                  <w:txbxContent>
                    <w:p w14:paraId="59B6142E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共</w:t>
                      </w:r>
                      <w:r>
                        <w:rPr>
                          <w:rFonts w:hint="eastAsia" w:ascii="宋体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 w:ascii="宋体"/>
                          <w:sz w:val="32"/>
                        </w:rPr>
                        <w:fldChar w:fldCharType="begin"/>
                      </w:r>
                      <w:r>
                        <w:rPr>
                          <w:rFonts w:hint="eastAsia" w:ascii="宋体"/>
                          <w:sz w:val="32"/>
                        </w:rPr>
                        <w:instrText xml:space="preserve"> numpages \* MERGEFORMAT </w:instrText>
                      </w:r>
                      <w:r>
                        <w:rPr>
                          <w:rFonts w:hint="eastAsia" w:ascii="宋体"/>
                          <w:sz w:val="32"/>
                        </w:rPr>
                        <w:fldChar w:fldCharType="separate"/>
                      </w:r>
                      <w:r>
                        <w:rPr>
                          <w:rFonts w:hint="eastAsia" w:ascii="宋体"/>
                          <w:sz w:val="32"/>
                        </w:rPr>
                        <w:t>5</w:t>
                      </w:r>
                      <w:r>
                        <w:rPr>
                          <w:rFonts w:hint="eastAsia" w:ascii="宋体"/>
                          <w:sz w:val="32"/>
                        </w:rPr>
                        <w:fldChar w:fldCharType="end"/>
                      </w:r>
                      <w:r>
                        <w:rPr>
                          <w:rFonts w:hint="eastAsia" w:ascii="宋体"/>
                          <w:sz w:val="32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</w:rPr>
                        <w:t>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rPr>
          <w:rFonts w:ascii="宋体" w:hAnsi="宋体"/>
        </w:rPr>
        <mc:AlternateContent>
          <mc:Choice Requires="wps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3510280</wp:posOffset>
                </wp:positionH>
                <wp:positionV relativeFrom="page">
                  <wp:posOffset>4500880</wp:posOffset>
                </wp:positionV>
                <wp:extent cx="1980565" cy="635"/>
                <wp:effectExtent l="0" t="12700" r="635" b="24765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0565" cy="635"/>
                        </a:xfrm>
                        <a:prstGeom prst="line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sm" len="sm"/>
                          <a:tailEnd type="none" w="sm" len="sm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276.4pt;margin-top:354.4pt;height:0.05pt;width:155.95pt;mso-position-horizontal-relative:page;mso-position-vertical-relative:page;z-index:251660288;mso-width-relative:page;mso-height-relative:page;" filled="f" stroked="t" coordsize="21600,21600" o:allowincell="f" o:gfxdata="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CP1&#10;iC/YAAAACwEAAA8AAAAAAAAAAQAgAAAAIgAAAGRycy9kb3ducmV2LnhtbFBLAQIUABQAAAAIAIdO&#10;4kDp6AlT6gEAANoDAAAOAAAAAAAAAAEAIAAAACcBAABkcnMvZTJvRG9jLnhtbFBLBQYAAAAABgAG&#10;AFkBAACDBQAAAAA=&#10;">
                <v:fill on="f" focussize="0,0"/>
                <v:stroke weight="2pt" color="#000000" joinstyle="round" startarrowwidth="narrow" startarrowlength="short" endarrowwidth="narrow" endarrowlength="short"/>
                <v:imagedata o:title=""/>
                <o:lock v:ext="edit" aspectratio="f"/>
                <w10:anchorlock/>
              </v:line>
            </w:pict>
          </mc:Fallback>
        </mc:AlternateContent>
      </w:r>
    </w:p>
    <w:p w14:paraId="3DB70611">
      <w:pPr>
        <w:tabs>
          <w:tab w:val="left" w:pos="10206"/>
        </w:tabs>
        <w:rPr>
          <w:rFonts w:ascii="宋体" w:hAnsi="宋体"/>
        </w:rPr>
      </w:pPr>
    </w:p>
    <w:p w14:paraId="7B1EEF4E">
      <w:pPr>
        <w:tabs>
          <w:tab w:val="left" w:pos="10206"/>
        </w:tabs>
        <w:rPr>
          <w:rFonts w:ascii="宋体" w:hAnsi="宋体"/>
        </w:rPr>
      </w:pPr>
    </w:p>
    <w:p w14:paraId="0935B5C3">
      <w:pPr>
        <w:tabs>
          <w:tab w:val="left" w:pos="10206"/>
        </w:tabs>
        <w:rPr>
          <w:rFonts w:ascii="宋体" w:hAnsi="宋体"/>
        </w:rPr>
      </w:pPr>
    </w:p>
    <w:p w14:paraId="04FE2D3E">
      <w:pPr>
        <w:tabs>
          <w:tab w:val="left" w:pos="10206"/>
        </w:tabs>
        <w:rPr>
          <w:rFonts w:ascii="宋体" w:hAnsi="宋体"/>
        </w:rPr>
      </w:pPr>
    </w:p>
    <w:p w14:paraId="53B8A159">
      <w:pPr>
        <w:tabs>
          <w:tab w:val="left" w:pos="10206"/>
        </w:tabs>
        <w:rPr>
          <w:rFonts w:ascii="宋体" w:hAnsi="宋体"/>
        </w:rPr>
      </w:pPr>
    </w:p>
    <w:p w14:paraId="7F3CE902">
      <w:pPr>
        <w:tabs>
          <w:tab w:val="left" w:pos="10206"/>
        </w:tabs>
        <w:rPr>
          <w:rFonts w:ascii="宋体" w:hAnsi="宋体"/>
        </w:rPr>
      </w:pPr>
    </w:p>
    <w:p w14:paraId="680D1402">
      <w:pPr>
        <w:tabs>
          <w:tab w:val="left" w:pos="10206"/>
        </w:tabs>
        <w:rPr>
          <w:rFonts w:ascii="宋体" w:hAnsi="宋体"/>
        </w:rPr>
      </w:pPr>
    </w:p>
    <w:p w14:paraId="61B7A10F">
      <w:pPr>
        <w:tabs>
          <w:tab w:val="left" w:pos="10206"/>
        </w:tabs>
        <w:rPr>
          <w:rFonts w:ascii="宋体" w:hAnsi="宋体"/>
        </w:rPr>
      </w:pPr>
    </w:p>
    <w:p w14:paraId="2615A8FB">
      <w:pPr>
        <w:tabs>
          <w:tab w:val="left" w:pos="10206"/>
        </w:tabs>
        <w:rPr>
          <w:rFonts w:ascii="宋体" w:hAnsi="宋体"/>
        </w:rPr>
      </w:pPr>
    </w:p>
    <w:p w14:paraId="4DABAC43">
      <w:pPr>
        <w:tabs>
          <w:tab w:val="left" w:pos="10206"/>
        </w:tabs>
        <w:rPr>
          <w:rFonts w:ascii="宋体" w:hAnsi="宋体"/>
        </w:rPr>
      </w:pPr>
    </w:p>
    <w:p w14:paraId="43A89A54">
      <w:pPr>
        <w:tabs>
          <w:tab w:val="left" w:pos="10206"/>
        </w:tabs>
        <w:rPr>
          <w:rFonts w:ascii="宋体" w:hAnsi="宋体"/>
        </w:rPr>
      </w:pPr>
    </w:p>
    <w:p w14:paraId="48D52DCF">
      <w:pPr>
        <w:tabs>
          <w:tab w:val="left" w:pos="10206"/>
        </w:tabs>
        <w:rPr>
          <w:rFonts w:ascii="宋体" w:hAnsi="宋体"/>
        </w:rPr>
      </w:pPr>
    </w:p>
    <w:p w14:paraId="08451F22">
      <w:pPr>
        <w:tabs>
          <w:tab w:val="left" w:pos="10206"/>
        </w:tabs>
        <w:rPr>
          <w:rFonts w:ascii="宋体" w:hAnsi="宋体"/>
        </w:rPr>
      </w:pPr>
    </w:p>
    <w:p w14:paraId="638454A7">
      <w:pPr>
        <w:tabs>
          <w:tab w:val="left" w:pos="10206"/>
        </w:tabs>
        <w:rPr>
          <w:rFonts w:ascii="宋体" w:hAnsi="宋体"/>
        </w:rPr>
      </w:pPr>
    </w:p>
    <w:p w14:paraId="3A597263">
      <w:pPr>
        <w:tabs>
          <w:tab w:val="left" w:pos="10206"/>
        </w:tabs>
        <w:rPr>
          <w:rFonts w:ascii="宋体" w:hAnsi="宋体"/>
        </w:rPr>
      </w:pPr>
    </w:p>
    <w:p w14:paraId="4DCFDEBB">
      <w:pPr>
        <w:tabs>
          <w:tab w:val="left" w:pos="10206"/>
        </w:tabs>
        <w:rPr>
          <w:rFonts w:ascii="宋体" w:hAnsi="宋体"/>
        </w:rPr>
      </w:pPr>
    </w:p>
    <w:p w14:paraId="7DB98012">
      <w:pPr>
        <w:tabs>
          <w:tab w:val="left" w:pos="10206"/>
        </w:tabs>
        <w:rPr>
          <w:rFonts w:ascii="宋体" w:hAnsi="宋体"/>
        </w:rPr>
      </w:pPr>
    </w:p>
    <w:p w14:paraId="10FBFDB2">
      <w:pPr>
        <w:tabs>
          <w:tab w:val="left" w:pos="10206"/>
        </w:tabs>
        <w:rPr>
          <w:rFonts w:ascii="宋体" w:hAnsi="宋体"/>
        </w:rPr>
      </w:pPr>
    </w:p>
    <w:p w14:paraId="61A8EE38">
      <w:pPr>
        <w:tabs>
          <w:tab w:val="left" w:pos="10206"/>
        </w:tabs>
        <w:rPr>
          <w:rFonts w:ascii="宋体" w:hAnsi="宋体"/>
        </w:rPr>
      </w:pPr>
    </w:p>
    <w:p w14:paraId="203AFD71">
      <w:pPr>
        <w:tabs>
          <w:tab w:val="left" w:pos="10206"/>
        </w:tabs>
        <w:rPr>
          <w:rFonts w:ascii="宋体" w:hAnsi="宋体"/>
        </w:rPr>
      </w:pPr>
    </w:p>
    <w:p w14:paraId="5D55A724">
      <w:pPr>
        <w:tabs>
          <w:tab w:val="left" w:pos="10206"/>
        </w:tabs>
        <w:rPr>
          <w:rFonts w:ascii="宋体" w:hAnsi="宋体"/>
        </w:rPr>
      </w:pPr>
    </w:p>
    <w:p w14:paraId="498E5818">
      <w:pPr>
        <w:tabs>
          <w:tab w:val="left" w:pos="10206"/>
        </w:tabs>
        <w:rPr>
          <w:rFonts w:ascii="宋体" w:hAnsi="宋体"/>
        </w:rPr>
      </w:pPr>
    </w:p>
    <w:p w14:paraId="376A06B3">
      <w:pPr>
        <w:tabs>
          <w:tab w:val="left" w:pos="10206"/>
        </w:tabs>
        <w:rPr>
          <w:rFonts w:ascii="宋体" w:hAnsi="宋体"/>
        </w:rPr>
      </w:pPr>
    </w:p>
    <w:p w14:paraId="3B7882FF">
      <w:pPr>
        <w:tabs>
          <w:tab w:val="left" w:pos="10206"/>
        </w:tabs>
        <w:rPr>
          <w:rFonts w:ascii="宋体" w:hAnsi="宋体"/>
        </w:rPr>
      </w:pPr>
    </w:p>
    <w:p w14:paraId="68060135">
      <w:pPr>
        <w:tabs>
          <w:tab w:val="left" w:pos="10206"/>
        </w:tabs>
        <w:rPr>
          <w:rFonts w:ascii="宋体" w:hAnsi="宋体"/>
        </w:rPr>
      </w:pPr>
    </w:p>
    <w:p w14:paraId="5C8FE384">
      <w:pPr>
        <w:tabs>
          <w:tab w:val="left" w:pos="10206"/>
        </w:tabs>
        <w:rPr>
          <w:rFonts w:ascii="宋体" w:hAnsi="宋体"/>
        </w:rPr>
      </w:pPr>
    </w:p>
    <w:p w14:paraId="7AE444C0">
      <w:pPr>
        <w:tabs>
          <w:tab w:val="left" w:pos="10206"/>
        </w:tabs>
        <w:rPr>
          <w:rFonts w:ascii="宋体" w:hAnsi="宋体"/>
        </w:rPr>
      </w:pPr>
    </w:p>
    <w:p w14:paraId="292E357C">
      <w:pPr>
        <w:tabs>
          <w:tab w:val="left" w:pos="10206"/>
        </w:tabs>
        <w:rPr>
          <w:rFonts w:ascii="宋体" w:hAnsi="宋体"/>
        </w:rPr>
      </w:pPr>
    </w:p>
    <w:p w14:paraId="26403916">
      <w:pPr>
        <w:tabs>
          <w:tab w:val="left" w:pos="10206"/>
        </w:tabs>
        <w:rPr>
          <w:rFonts w:ascii="宋体" w:hAnsi="宋体"/>
        </w:rPr>
      </w:pPr>
    </w:p>
    <w:p w14:paraId="459184EB">
      <w:pPr>
        <w:tabs>
          <w:tab w:val="left" w:pos="10206"/>
        </w:tabs>
        <w:rPr>
          <w:rFonts w:ascii="宋体" w:hAnsi="宋体"/>
        </w:rPr>
      </w:pPr>
    </w:p>
    <w:p w14:paraId="71ABB840">
      <w:pPr>
        <w:tabs>
          <w:tab w:val="left" w:pos="10206"/>
        </w:tabs>
        <w:rPr>
          <w:rFonts w:ascii="宋体" w:hAnsi="宋体"/>
        </w:rPr>
      </w:pPr>
    </w:p>
    <w:p w14:paraId="56293383">
      <w:pPr>
        <w:tabs>
          <w:tab w:val="left" w:pos="10206"/>
        </w:tabs>
        <w:rPr>
          <w:rFonts w:ascii="宋体" w:hAnsi="宋体"/>
        </w:rPr>
      </w:pPr>
    </w:p>
    <w:p w14:paraId="758CE441">
      <w:pPr>
        <w:tabs>
          <w:tab w:val="left" w:pos="10206"/>
        </w:tabs>
        <w:rPr>
          <w:rFonts w:ascii="宋体" w:hAnsi="宋体"/>
        </w:rPr>
      </w:pPr>
    </w:p>
    <w:p w14:paraId="65F8770B">
      <w:pPr>
        <w:tabs>
          <w:tab w:val="left" w:pos="10206"/>
        </w:tabs>
        <w:rPr>
          <w:rFonts w:ascii="宋体" w:hAnsi="宋体"/>
        </w:rPr>
      </w:pPr>
    </w:p>
    <w:p w14:paraId="5C9B4E95">
      <w:pPr>
        <w:tabs>
          <w:tab w:val="left" w:pos="10206"/>
        </w:tabs>
        <w:spacing w:line="0" w:lineRule="atLeast"/>
        <w:rPr>
          <w:rFonts w:ascii="宋体" w:hAnsi="宋体"/>
        </w:rPr>
      </w:pPr>
      <w:r>
        <w:rPr>
          <w:rFonts w:ascii="宋体" w:hAnsi="宋体"/>
        </w:rPr>
        <w:t xml:space="preserve">             </w:t>
      </w:r>
    </w:p>
    <w:p w14:paraId="6B51BEA1">
      <w:pPr>
        <w:tabs>
          <w:tab w:val="left" w:pos="10206"/>
        </w:tabs>
        <w:spacing w:line="0" w:lineRule="atLeast"/>
        <w:rPr>
          <w:rFonts w:hint="eastAsia" w:ascii="宋体" w:hAnsi="宋体"/>
          <w:sz w:val="21"/>
        </w:rPr>
      </w:pPr>
      <w:r>
        <w:rPr>
          <w:rFonts w:ascii="宋体" w:hAnsi="宋体"/>
        </w:rPr>
        <w:t xml:space="preserve"> </w:t>
      </w:r>
    </w:p>
    <w:p w14:paraId="47ADD64D">
      <w:pPr>
        <w:tabs>
          <w:tab w:val="left" w:pos="10206"/>
        </w:tabs>
        <w:rPr>
          <w:rFonts w:ascii="宋体" w:hAnsi="宋体"/>
        </w:rPr>
      </w:pPr>
      <w:r>
        <w:rPr>
          <w:rFonts w:ascii="宋体" w:hAnsi="宋体"/>
        </w:rPr>
        <w:t xml:space="preserve">   </w:t>
      </w:r>
    </w:p>
    <w:tbl>
      <w:tblPr>
        <w:tblStyle w:val="13"/>
        <w:tblW w:w="119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80"/>
        <w:gridCol w:w="727"/>
        <w:gridCol w:w="602"/>
        <w:gridCol w:w="567"/>
        <w:gridCol w:w="892"/>
        <w:gridCol w:w="99"/>
        <w:gridCol w:w="284"/>
        <w:gridCol w:w="293"/>
        <w:gridCol w:w="698"/>
        <w:gridCol w:w="435"/>
        <w:gridCol w:w="557"/>
        <w:gridCol w:w="435"/>
        <w:gridCol w:w="311"/>
        <w:gridCol w:w="246"/>
        <w:gridCol w:w="436"/>
        <w:gridCol w:w="697"/>
        <w:gridCol w:w="860"/>
        <w:gridCol w:w="90"/>
        <w:gridCol w:w="477"/>
        <w:gridCol w:w="283"/>
        <w:gridCol w:w="579"/>
        <w:gridCol w:w="271"/>
        <w:gridCol w:w="142"/>
        <w:gridCol w:w="991"/>
        <w:gridCol w:w="308"/>
      </w:tblGrid>
      <w:tr w14:paraId="38F649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12" w:hRule="atLeast"/>
        </w:trPr>
        <w:tc>
          <w:tcPr>
            <w:tcW w:w="140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nil"/>
            </w:tcBorders>
            <w:noWrap w:val="0"/>
            <w:vAlign w:val="top"/>
          </w:tcPr>
          <w:p w14:paraId="6F9D1922">
            <w:pPr>
              <w:spacing w:line="20" w:lineRule="exact"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0553" w:type="dxa"/>
            <w:gridSpan w:val="23"/>
            <w:tcBorders>
              <w:top w:val="single" w:color="auto" w:sz="6" w:space="0"/>
              <w:left w:val="nil"/>
              <w:bottom w:val="nil"/>
              <w:right w:val="single" w:color="auto" w:sz="6" w:space="0"/>
            </w:tcBorders>
            <w:noWrap w:val="0"/>
            <w:vAlign w:val="top"/>
          </w:tcPr>
          <w:p w14:paraId="4231097C">
            <w:pPr>
              <w:spacing w:line="20" w:lineRule="exact"/>
              <w:jc w:val="center"/>
              <w:textAlignment w:val="center"/>
              <w:rPr>
                <w:rFonts w:ascii="宋体" w:hAnsi="宋体"/>
              </w:rPr>
            </w:pPr>
          </w:p>
        </w:tc>
      </w:tr>
      <w:tr w14:paraId="6DCF20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4728828">
            <w:pPr>
              <w:spacing w:before="20" w:line="240" w:lineRule="auto"/>
              <w:jc w:val="center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  <w:sz w:val="28"/>
              </w:rPr>
              <w:t>C A D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1" layoutInCell="0" allowOverlap="1">
                      <wp:simplePos x="0" y="0"/>
                      <wp:positionH relativeFrom="column">
                        <wp:posOffset>2396490</wp:posOffset>
                      </wp:positionH>
                      <wp:positionV relativeFrom="paragraph">
                        <wp:posOffset>130175</wp:posOffset>
                      </wp:positionV>
                      <wp:extent cx="3188335" cy="299085"/>
                      <wp:effectExtent l="0" t="0" r="0" b="0"/>
                      <wp:wrapNone/>
                      <wp:docPr id="16" name="矩形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8335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3AD9C10">
                                  <w:pPr>
                                    <w:jc w:val="center"/>
                                    <w:rPr>
                                      <w:rFonts w:hint="default" w:ascii="宋体" w:eastAsia="宋体"/>
                                      <w:sz w:val="32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宋体"/>
                                      <w:sz w:val="32"/>
                                      <w:lang w:val="en-US" w:eastAsia="zh-CN"/>
                                    </w:rPr>
                                    <w:t>*****雷达</w:t>
                                  </w:r>
                                </w:p>
                              </w:txbxContent>
                            </wps:txbx>
                            <wps:bodyPr wrap="square" lIns="12700" tIns="12700" rIns="12700" bIns="127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1" o:spid="_x0000_s1026" o:spt="1" style="position:absolute;left:0pt;margin-left:188.7pt;margin-top:10.25pt;height:23.55pt;width:251.05pt;z-index:251674624;mso-width-relative:page;mso-height-relative:page;" filled="f" stroked="f" coordsize="21600,21600" o:allowincell="f" o:gfxdata="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njlRvYAAAACQEAAA8AAAAAAAAAAQAgAAAAIgAAAGRycy9kb3ducmV2Lnht&#10;bFBLAQIUABQAAAAIAIdO4kDwTOoTwAEAAIUDAAAOAAAAAAAAAAEAIAAAACcBAABkcnMvZTJvRG9j&#10;LnhtbFBLBQYAAAAABgAGAFkBAABZBQAAAAA=&#10;">
                      <v:fill on="f" focussize="0,0"/>
                      <v:stroke on="f"/>
                      <v:imagedata o:title=""/>
                      <o:lock v:ext="edit" aspectratio="f"/>
                      <v:textbox inset="1pt,1pt,1pt,1pt">
                        <w:txbxContent>
                          <w:p w14:paraId="33AD9C10">
                            <w:pPr>
                              <w:jc w:val="center"/>
                              <w:rPr>
                                <w:rFonts w:hint="default" w:ascii="宋体" w:eastAsia="宋体"/>
                                <w:sz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/>
                                <w:sz w:val="32"/>
                                <w:lang w:val="en-US" w:eastAsia="zh-CN"/>
                              </w:rPr>
                              <w:t>*****雷达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61" w:type="dxa"/>
            <w:gridSpan w:val="3"/>
            <w:vMerge w:val="restart"/>
            <w:tcBorders>
              <w:top w:val="single" w:color="auto" w:sz="18" w:space="0"/>
              <w:left w:val="nil"/>
              <w:bottom w:val="nil"/>
              <w:right w:val="single" w:color="auto" w:sz="18" w:space="0"/>
            </w:tcBorders>
            <w:noWrap w:val="0"/>
            <w:vAlign w:val="top"/>
          </w:tcPr>
          <w:p w14:paraId="1159A5AB">
            <w:pPr>
              <w:pStyle w:val="2"/>
              <w:framePr w:w="0" w:hRule="auto" w:hSpace="0" w:wrap="auto" w:vAnchor="margin" w:hAnchor="text" w:xAlign="left" w:yAlign="inline"/>
              <w:spacing w:before="460" w:line="400" w:lineRule="atLeast"/>
              <w:rPr>
                <w:rFonts w:hint="default" w:hAnsi="宋体"/>
                <w:b w:val="0"/>
                <w:lang w:val="en-US"/>
              </w:rPr>
            </w:pPr>
            <w:r>
              <w:rPr>
                <w:rFonts w:hint="eastAsia" w:hAnsi="宋体"/>
                <w:b w:val="0"/>
              </w:rPr>
              <w:t>WH</w:t>
            </w:r>
            <w:r>
              <w:rPr>
                <w:rFonts w:hint="eastAsia" w:hAnsi="宋体"/>
                <w:b w:val="0"/>
                <w:lang w:val="en-US" w:eastAsia="zh-CN"/>
              </w:rPr>
              <w:t>***</w:t>
            </w:r>
          </w:p>
        </w:tc>
        <w:tc>
          <w:tcPr>
            <w:tcW w:w="5441" w:type="dxa"/>
            <w:gridSpan w:val="13"/>
            <w:tcBorders>
              <w:top w:val="single" w:color="auto" w:sz="18" w:space="0"/>
              <w:left w:val="single" w:color="auto" w:sz="18" w:space="0"/>
              <w:bottom w:val="nil"/>
              <w:right w:val="single" w:color="auto" w:sz="18" w:space="0"/>
            </w:tcBorders>
            <w:noWrap w:val="0"/>
            <w:vAlign w:val="top"/>
          </w:tcPr>
          <w:p w14:paraId="5DBEF65C">
            <w:pPr>
              <w:spacing w:before="60" w:line="20" w:lineRule="atLeast"/>
              <w:jc w:val="center"/>
              <w:textAlignment w:val="center"/>
              <w:rPr>
                <w:rFonts w:ascii="宋体" w:hAnsi="宋体"/>
                <w:sz w:val="28"/>
              </w:rPr>
            </w:pPr>
          </w:p>
        </w:tc>
        <w:tc>
          <w:tcPr>
            <w:tcW w:w="2743" w:type="dxa"/>
            <w:gridSpan w:val="6"/>
            <w:vMerge w:val="restart"/>
            <w:tcBorders>
              <w:top w:val="single" w:color="auto" w:sz="18" w:space="0"/>
              <w:left w:val="nil"/>
              <w:bottom w:val="nil"/>
              <w:right w:val="nil"/>
            </w:tcBorders>
            <w:noWrap w:val="0"/>
            <w:vAlign w:val="top"/>
          </w:tcPr>
          <w:p w14:paraId="686ADF11">
            <w:pPr>
              <w:spacing w:before="240" w:line="240" w:lineRule="auto"/>
              <w:jc w:val="center"/>
              <w:textAlignment w:val="center"/>
              <w:rPr>
                <w:rFonts w:hint="eastAsia" w:ascii="宋体" w:hAnsi="宋体"/>
                <w:sz w:val="32"/>
              </w:rPr>
            </w:pPr>
            <w:r>
              <w:rPr>
                <w:rFonts w:hint="eastAsia" w:ascii="宋体" w:hAnsi="宋体"/>
                <w:sz w:val="32"/>
              </w:rPr>
              <w:t>WH</w:t>
            </w:r>
            <w:r>
              <w:rPr>
                <w:rFonts w:hint="eastAsia" w:ascii="宋体" w:hAnsi="宋体"/>
                <w:sz w:val="32"/>
                <w:lang w:val="en-US" w:eastAsia="zh-CN"/>
              </w:rPr>
              <w:t>*******</w:t>
            </w:r>
            <w:r>
              <w:rPr>
                <w:rFonts w:ascii="宋体" w:hAnsi="宋体"/>
                <w:sz w:val="32"/>
              </w:rPr>
              <w:t>TM</w:t>
            </w:r>
          </w:p>
        </w:tc>
        <w:tc>
          <w:tcPr>
            <w:tcW w:w="308" w:type="dxa"/>
            <w:tcBorders>
              <w:top w:val="nil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top"/>
          </w:tcPr>
          <w:p w14:paraId="30B2D93C">
            <w:pPr>
              <w:spacing w:before="240" w:line="240" w:lineRule="auto"/>
              <w:textAlignment w:val="center"/>
              <w:rPr>
                <w:rFonts w:ascii="宋体" w:hAnsi="宋体"/>
              </w:rPr>
            </w:pPr>
          </w:p>
        </w:tc>
      </w:tr>
      <w:tr w14:paraId="381221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single" w:color="auto" w:sz="6" w:space="0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70E3CD17">
            <w:pPr>
              <w:spacing w:before="60"/>
              <w:jc w:val="center"/>
              <w:textAlignment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1" layoutInCell="0" allowOverlap="1">
                      <wp:simplePos x="0" y="0"/>
                      <wp:positionH relativeFrom="column">
                        <wp:posOffset>3056890</wp:posOffset>
                      </wp:positionH>
                      <wp:positionV relativeFrom="paragraph">
                        <wp:posOffset>201930</wp:posOffset>
                      </wp:positionV>
                      <wp:extent cx="1767840" cy="287655"/>
                      <wp:effectExtent l="0" t="0" r="10160" b="4445"/>
                      <wp:wrapNone/>
                      <wp:docPr id="15" name="矩形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7840" cy="28765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>
                                <a:noFill/>
                              </a:ln>
                            </wps:spPr>
                            <wps:txbx>
                              <w:txbxContent>
                                <w:p w14:paraId="4CA43499">
                                  <w:pPr>
                                    <w:jc w:val="center"/>
                                    <w:rPr>
                                      <w:rFonts w:ascii="黑体" w:eastAsia="黑体"/>
                                      <w:b/>
                                      <w:sz w:val="32"/>
                                    </w:rPr>
                                  </w:pPr>
                                  <w:r>
                                    <w:rPr>
                                      <w:rFonts w:eastAsia="黑体"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黑体"/>
                                      <w:b/>
                                      <w:sz w:val="3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黑体" w:eastAsia="黑体"/>
                                      <w:b/>
                                      <w:sz w:val="32"/>
                                    </w:rPr>
                                    <w:t>图</w:t>
                                  </w:r>
                                  <w:r>
                                    <w:rPr>
                                      <w:rFonts w:ascii="黑体" w:eastAsia="黑体"/>
                                      <w:b/>
                                      <w:sz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黑体" w:eastAsia="黑体"/>
                                      <w:b/>
                                      <w:sz w:val="32"/>
                                    </w:rPr>
                                    <w:t>样</w:t>
                                  </w:r>
                                  <w:r>
                                    <w:rPr>
                                      <w:rFonts w:ascii="黑体" w:eastAsia="黑体"/>
                                      <w:b/>
                                      <w:sz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黑体" w:eastAsia="黑体"/>
                                      <w:b/>
                                      <w:sz w:val="32"/>
                                    </w:rPr>
                                    <w:t>目</w:t>
                                  </w:r>
                                  <w:r>
                                    <w:rPr>
                                      <w:rFonts w:ascii="黑体" w:eastAsia="黑体"/>
                                      <w:b/>
                                      <w:sz w:val="32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黑体" w:eastAsia="黑体"/>
                                      <w:b/>
                                      <w:sz w:val="32"/>
                                    </w:rPr>
                                    <w:t>录</w:t>
                                  </w:r>
                                </w:p>
                              </w:txbxContent>
                            </wps:txbx>
                            <wps:bodyPr wrap="square" lIns="12700" tIns="12700" rIns="12700" bIns="12700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60" o:spid="_x0000_s1026" o:spt="1" style="position:absolute;left:0pt;margin-left:240.7pt;margin-top:15.9pt;height:22.65pt;width:139.2pt;z-index:251673600;mso-width-relative:page;mso-height-relative:page;" fillcolor="#FFFFFF" filled="t" stroked="f" coordsize="21600,21600" o:allowincell="f" o:gfxdata="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eQYlndkAAAAJAQAADwAAAAAA&#10;AAABACAAAAAiAAAAZHJzL2Rvd25yZXYueG1sUEsBAhQAFAAAAAgAh07iQJJn7xTZAQAAuAMAAA4A&#10;AAAAAAAAAQAgAAAAKAEAAGRycy9lMm9Eb2MueG1sUEsFBgAAAAAGAAYAWQEAAHMFAAAAAA==&#10;">
                      <v:fill on="t" focussize="0,0"/>
                      <v:stroke on="f" weight="2pt"/>
                      <v:imagedata o:title=""/>
                      <o:lock v:ext="edit" aspectratio="f"/>
                      <v:textbox inset="1pt,1pt,1pt,1pt">
                        <w:txbxContent>
                          <w:p w14:paraId="4CA43499">
                            <w:pPr>
                              <w:jc w:val="center"/>
                              <w:rPr>
                                <w:rFonts w:ascii="黑体" w:eastAsia="黑体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eastAsia="黑体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eastAsia="黑体"/>
                                <w:b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32"/>
                              </w:rPr>
                              <w:t>图</w:t>
                            </w:r>
                            <w:r>
                              <w:rPr>
                                <w:rFonts w:ascii="黑体" w:eastAsia="黑体"/>
                                <w:b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32"/>
                              </w:rPr>
                              <w:t>样</w:t>
                            </w:r>
                            <w:r>
                              <w:rPr>
                                <w:rFonts w:ascii="黑体" w:eastAsia="黑体"/>
                                <w:b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32"/>
                              </w:rPr>
                              <w:t>目</w:t>
                            </w:r>
                            <w:r>
                              <w:rPr>
                                <w:rFonts w:ascii="黑体" w:eastAsia="黑体"/>
                                <w:b/>
                                <w:sz w:val="32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sz w:val="32"/>
                              </w:rPr>
                              <w:t>录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61" w:type="dxa"/>
            <w:gridSpan w:val="3"/>
            <w:vMerge w:val="continue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noWrap w:val="0"/>
            <w:vAlign w:val="top"/>
          </w:tcPr>
          <w:p w14:paraId="4D76547A">
            <w:pPr>
              <w:pStyle w:val="2"/>
              <w:framePr w:w="0" w:hRule="auto" w:hSpace="0" w:wrap="auto" w:vAnchor="margin" w:hAnchor="text" w:xAlign="left" w:yAlign="inline"/>
              <w:rPr>
                <w:rFonts w:hAnsi="宋体"/>
              </w:rPr>
            </w:pPr>
          </w:p>
        </w:tc>
        <w:tc>
          <w:tcPr>
            <w:tcW w:w="5441" w:type="dxa"/>
            <w:gridSpan w:val="13"/>
            <w:tcBorders>
              <w:top w:val="nil"/>
              <w:left w:val="single" w:color="auto" w:sz="18" w:space="0"/>
              <w:bottom w:val="nil"/>
              <w:right w:val="single" w:color="auto" w:sz="18" w:space="0"/>
            </w:tcBorders>
            <w:noWrap w:val="0"/>
            <w:vAlign w:val="top"/>
          </w:tcPr>
          <w:p w14:paraId="32596B1A">
            <w:pPr>
              <w:spacing w:before="60" w:line="20" w:lineRule="atLeast"/>
              <w:jc w:val="center"/>
              <w:textAlignment w:val="center"/>
              <w:rPr>
                <w:rFonts w:ascii="宋体" w:hAnsi="宋体"/>
                <w:sz w:val="28"/>
              </w:rPr>
            </w:pPr>
          </w:p>
        </w:tc>
        <w:tc>
          <w:tcPr>
            <w:tcW w:w="2743" w:type="dxa"/>
            <w:gridSpan w:val="6"/>
            <w:vMerge w:val="continue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1E10C46D">
            <w:pPr>
              <w:spacing w:before="180" w:line="240" w:lineRule="auto"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308" w:type="dxa"/>
            <w:tcBorders>
              <w:top w:val="nil"/>
              <w:left w:val="single" w:color="auto" w:sz="18" w:space="0"/>
              <w:bottom w:val="nil"/>
              <w:right w:val="single" w:color="auto" w:sz="6" w:space="0"/>
            </w:tcBorders>
            <w:noWrap w:val="0"/>
            <w:vAlign w:val="top"/>
          </w:tcPr>
          <w:p w14:paraId="3DADA3D7">
            <w:pPr>
              <w:spacing w:before="180" w:line="240" w:lineRule="auto"/>
              <w:textAlignment w:val="center"/>
              <w:rPr>
                <w:rFonts w:ascii="宋体" w:hAnsi="宋体"/>
              </w:rPr>
            </w:pPr>
          </w:p>
        </w:tc>
      </w:tr>
      <w:tr w14:paraId="26CCB1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single" w:color="auto" w:sz="18" w:space="0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704FF9BA">
            <w:pPr>
              <w:spacing w:line="240" w:lineRule="auto"/>
              <w:jc w:val="both"/>
              <w:textAlignment w:val="center"/>
              <w:rPr>
                <w:rFonts w:ascii="宋体" w:hAnsi="宋体"/>
              </w:rPr>
            </w:pPr>
          </w:p>
        </w:tc>
        <w:tc>
          <w:tcPr>
            <w:tcW w:w="2061" w:type="dxa"/>
            <w:gridSpan w:val="3"/>
            <w:vMerge w:val="continue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5B6436FD">
            <w:pPr>
              <w:spacing w:line="240" w:lineRule="auto"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5441" w:type="dxa"/>
            <w:gridSpan w:val="13"/>
            <w:tcBorders>
              <w:top w:val="nil"/>
              <w:left w:val="single" w:color="auto" w:sz="18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51D93E12">
            <w:pPr>
              <w:spacing w:line="240" w:lineRule="auto"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1339" w:type="dxa"/>
            <w:gridSpan w:val="3"/>
            <w:tcBorders>
              <w:top w:val="single" w:color="auto" w:sz="18" w:space="0"/>
              <w:left w:val="nil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4F17DFE9">
            <w:pPr>
              <w:spacing w:before="40" w:line="240" w:lineRule="auto"/>
              <w:jc w:val="center"/>
              <w:textAlignment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共 </w:t>
            </w:r>
            <w:r>
              <w:rPr>
                <w:rFonts w:ascii="宋体" w:hAnsi="宋体"/>
              </w:rPr>
              <w:t>4</w:t>
            </w:r>
            <w:r>
              <w:rPr>
                <w:rFonts w:hint="eastAsia" w:ascii="宋体" w:hAnsi="宋体"/>
              </w:rPr>
              <w:t xml:space="preserve"> 页</w:t>
            </w:r>
          </w:p>
        </w:tc>
        <w:tc>
          <w:tcPr>
            <w:tcW w:w="1404" w:type="dxa"/>
            <w:gridSpan w:val="3"/>
            <w:tcBorders>
              <w:top w:val="single" w:color="auto" w:sz="18" w:space="0"/>
              <w:left w:val="nil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791235B9">
            <w:pPr>
              <w:numPr>
                <w:ilvl w:val="0"/>
                <w:numId w:val="1"/>
              </w:numPr>
              <w:spacing w:before="40" w:line="240" w:lineRule="auto"/>
              <w:jc w:val="center"/>
              <w:textAlignment w:val="center"/>
              <w:rPr>
                <w:rFonts w:ascii="宋体" w:hAnsi="宋体"/>
              </w:rPr>
            </w:pPr>
          </w:p>
        </w:tc>
        <w:tc>
          <w:tcPr>
            <w:tcW w:w="308" w:type="dxa"/>
            <w:tcBorders>
              <w:top w:val="nil"/>
              <w:left w:val="nil"/>
              <w:bottom w:val="nil"/>
              <w:right w:val="single" w:color="auto" w:sz="6" w:space="0"/>
            </w:tcBorders>
            <w:noWrap w:val="0"/>
            <w:vAlign w:val="top"/>
          </w:tcPr>
          <w:p w14:paraId="759219C1">
            <w:pPr>
              <w:spacing w:before="180" w:line="240" w:lineRule="auto"/>
              <w:textAlignment w:val="center"/>
              <w:rPr>
                <w:rFonts w:ascii="宋体" w:hAnsi="宋体"/>
              </w:rPr>
            </w:pPr>
          </w:p>
        </w:tc>
      </w:tr>
      <w:tr w14:paraId="5D62318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91" w:hRule="atLeas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7D7D797D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02" w:type="dxa"/>
            <w:vMerge w:val="restart"/>
            <w:tcBorders>
              <w:top w:val="single" w:color="auto" w:sz="6" w:space="0"/>
              <w:left w:val="single" w:color="auto" w:sz="18" w:space="0"/>
              <w:bottom w:val="nil"/>
            </w:tcBorders>
            <w:noWrap w:val="0"/>
            <w:vAlign w:val="top"/>
          </w:tcPr>
          <w:p w14:paraId="0F1897FE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幅</w:t>
            </w:r>
          </w:p>
          <w:p w14:paraId="462B1B55">
            <w:pPr>
              <w:spacing w:before="20" w:line="240" w:lineRule="atLeast"/>
              <w:jc w:val="center"/>
              <w:rPr>
                <w:rFonts w:ascii="宋体" w:hAnsi="宋体"/>
                <w:b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面</w:t>
            </w:r>
          </w:p>
        </w:tc>
        <w:tc>
          <w:tcPr>
            <w:tcW w:w="1558" w:type="dxa"/>
            <w:gridSpan w:val="3"/>
            <w:vMerge w:val="restart"/>
            <w:noWrap w:val="0"/>
            <w:vAlign w:val="top"/>
          </w:tcPr>
          <w:p w14:paraId="3323BF9F">
            <w:pPr>
              <w:spacing w:before="24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代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号</w:t>
            </w:r>
          </w:p>
        </w:tc>
        <w:tc>
          <w:tcPr>
            <w:tcW w:w="577" w:type="dxa"/>
            <w:gridSpan w:val="2"/>
            <w:vMerge w:val="restart"/>
            <w:noWrap w:val="0"/>
            <w:vAlign w:val="top"/>
          </w:tcPr>
          <w:p w14:paraId="082670AA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页</w:t>
            </w:r>
          </w:p>
          <w:p w14:paraId="1F2A2926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数</w:t>
            </w:r>
          </w:p>
        </w:tc>
        <w:tc>
          <w:tcPr>
            <w:tcW w:w="1133" w:type="dxa"/>
            <w:gridSpan w:val="2"/>
            <w:vMerge w:val="restart"/>
            <w:noWrap w:val="0"/>
            <w:vAlign w:val="top"/>
          </w:tcPr>
          <w:p w14:paraId="0B3CA652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底图</w:t>
            </w:r>
          </w:p>
          <w:p w14:paraId="4D727B62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总号</w:t>
            </w:r>
          </w:p>
        </w:tc>
        <w:tc>
          <w:tcPr>
            <w:tcW w:w="992" w:type="dxa"/>
            <w:gridSpan w:val="2"/>
            <w:vMerge w:val="restart"/>
            <w:tcBorders>
              <w:right w:val="nil"/>
            </w:tcBorders>
            <w:noWrap w:val="0"/>
            <w:vAlign w:val="top"/>
          </w:tcPr>
          <w:p w14:paraId="0372EF9F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备</w:t>
            </w:r>
          </w:p>
          <w:p w14:paraId="7E8CD95A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注</w:t>
            </w: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51536DD3">
            <w:pPr>
              <w:spacing w:before="20" w:line="240" w:lineRule="atLeast"/>
              <w:rPr>
                <w:rFonts w:ascii="宋体" w:hAnsi="宋体"/>
                <w:b/>
                <w:sz w:val="28"/>
              </w:rPr>
            </w:pPr>
          </w:p>
        </w:tc>
        <w:tc>
          <w:tcPr>
            <w:tcW w:w="682" w:type="dxa"/>
            <w:gridSpan w:val="2"/>
            <w:vMerge w:val="restart"/>
            <w:noWrap w:val="0"/>
            <w:vAlign w:val="top"/>
          </w:tcPr>
          <w:p w14:paraId="3C73F9BD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幅</w:t>
            </w:r>
          </w:p>
          <w:p w14:paraId="7A054437">
            <w:pPr>
              <w:spacing w:before="20" w:line="240" w:lineRule="atLeast"/>
              <w:jc w:val="center"/>
              <w:rPr>
                <w:rFonts w:ascii="宋体" w:hAnsi="宋体"/>
                <w:b/>
                <w:sz w:val="28"/>
              </w:rPr>
            </w:pPr>
            <w:bookmarkStart w:id="0" w:name="_GoBack"/>
            <w:bookmarkEnd w:id="0"/>
            <w:r>
              <w:rPr>
                <w:rFonts w:hint="eastAsia" w:ascii="宋体" w:hAnsi="宋体"/>
                <w:sz w:val="28"/>
              </w:rPr>
              <w:t>面</w:t>
            </w:r>
          </w:p>
        </w:tc>
        <w:tc>
          <w:tcPr>
            <w:tcW w:w="1557" w:type="dxa"/>
            <w:gridSpan w:val="2"/>
            <w:vMerge w:val="restart"/>
            <w:noWrap w:val="0"/>
            <w:vAlign w:val="top"/>
          </w:tcPr>
          <w:p w14:paraId="0AE56EF9">
            <w:pPr>
              <w:spacing w:before="24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代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号</w:t>
            </w:r>
          </w:p>
        </w:tc>
        <w:tc>
          <w:tcPr>
            <w:tcW w:w="567" w:type="dxa"/>
            <w:gridSpan w:val="2"/>
            <w:vMerge w:val="restart"/>
            <w:noWrap w:val="0"/>
            <w:vAlign w:val="top"/>
          </w:tcPr>
          <w:p w14:paraId="5728058E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页</w:t>
            </w:r>
          </w:p>
          <w:p w14:paraId="12047560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数</w:t>
            </w:r>
          </w:p>
        </w:tc>
        <w:tc>
          <w:tcPr>
            <w:tcW w:w="1133" w:type="dxa"/>
            <w:gridSpan w:val="3"/>
            <w:vMerge w:val="restart"/>
            <w:noWrap w:val="0"/>
            <w:vAlign w:val="top"/>
          </w:tcPr>
          <w:p w14:paraId="33E16918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底图</w:t>
            </w:r>
          </w:p>
          <w:p w14:paraId="36727236">
            <w:pPr>
              <w:spacing w:before="20" w:line="24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总号</w:t>
            </w:r>
          </w:p>
        </w:tc>
        <w:tc>
          <w:tcPr>
            <w:tcW w:w="1133" w:type="dxa"/>
            <w:gridSpan w:val="2"/>
            <w:vMerge w:val="restart"/>
            <w:tcBorders>
              <w:top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24776896">
            <w:pPr>
              <w:spacing w:before="20" w:line="0" w:lineRule="atLeast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备</w:t>
            </w:r>
          </w:p>
          <w:p w14:paraId="3C579DF3">
            <w:pPr>
              <w:spacing w:before="20" w:line="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注</w:t>
            </w: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188C786B">
            <w:pPr>
              <w:spacing w:before="60" w:line="240" w:lineRule="atLeast"/>
              <w:rPr>
                <w:rFonts w:ascii="宋体" w:hAnsi="宋体"/>
              </w:rPr>
            </w:pPr>
          </w:p>
        </w:tc>
      </w:tr>
      <w:tr w14:paraId="00E24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379" w:hRule="atLeas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2656F0D2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02" w:type="dxa"/>
            <w:vMerge w:val="continue"/>
            <w:tcBorders>
              <w:top w:val="nil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029FF406">
            <w:pPr>
              <w:spacing w:before="60" w:line="240" w:lineRule="auto"/>
              <w:jc w:val="both"/>
              <w:rPr>
                <w:rFonts w:hint="eastAsia" w:ascii="宋体" w:hAnsi="宋体"/>
              </w:rPr>
            </w:pPr>
          </w:p>
        </w:tc>
        <w:tc>
          <w:tcPr>
            <w:tcW w:w="1558" w:type="dxa"/>
            <w:gridSpan w:val="3"/>
            <w:vMerge w:val="continue"/>
            <w:noWrap w:val="0"/>
            <w:vAlign w:val="top"/>
          </w:tcPr>
          <w:p w14:paraId="1220F727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577" w:type="dxa"/>
            <w:gridSpan w:val="2"/>
            <w:vMerge w:val="continue"/>
            <w:noWrap w:val="0"/>
            <w:vAlign w:val="top"/>
          </w:tcPr>
          <w:p w14:paraId="5BA7EF31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33" w:type="dxa"/>
            <w:gridSpan w:val="2"/>
            <w:vMerge w:val="continue"/>
            <w:noWrap w:val="0"/>
            <w:vAlign w:val="top"/>
          </w:tcPr>
          <w:p w14:paraId="64098CE9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vMerge w:val="continue"/>
            <w:tcBorders>
              <w:right w:val="nil"/>
            </w:tcBorders>
            <w:noWrap w:val="0"/>
            <w:vAlign w:val="top"/>
          </w:tcPr>
          <w:p w14:paraId="13FEEAF3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09C70353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vMerge w:val="continue"/>
            <w:noWrap w:val="0"/>
            <w:vAlign w:val="top"/>
          </w:tcPr>
          <w:p w14:paraId="1596D31E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557" w:type="dxa"/>
            <w:gridSpan w:val="2"/>
            <w:vMerge w:val="continue"/>
            <w:noWrap w:val="0"/>
            <w:vAlign w:val="top"/>
          </w:tcPr>
          <w:p w14:paraId="7AE3721F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567" w:type="dxa"/>
            <w:gridSpan w:val="2"/>
            <w:vMerge w:val="continue"/>
            <w:noWrap w:val="0"/>
            <w:vAlign w:val="top"/>
          </w:tcPr>
          <w:p w14:paraId="3C143B7C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33" w:type="dxa"/>
            <w:gridSpan w:val="3"/>
            <w:vMerge w:val="continue"/>
            <w:noWrap w:val="0"/>
            <w:vAlign w:val="top"/>
          </w:tcPr>
          <w:p w14:paraId="4A1E55D8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1133" w:type="dxa"/>
            <w:gridSpan w:val="2"/>
            <w:vMerge w:val="continue"/>
            <w:tcBorders>
              <w:top w:val="nil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37A02768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14CEBB8A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22850C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31DCAB69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4C040542">
            <w:pPr>
              <w:spacing w:before="60" w:line="240" w:lineRule="auto"/>
              <w:jc w:val="center"/>
              <w:rPr>
                <w:rFonts w:hint="eastAsia" w:ascii="宋体" w:hAnsi="宋体"/>
                <w:color w:val="4472C4"/>
              </w:rPr>
            </w:pPr>
            <w:r>
              <w:rPr>
                <w:rFonts w:hint="eastAsia" w:ascii="宋体" w:hAnsi="宋体"/>
                <w:color w:val="4472C4"/>
              </w:rPr>
              <w:t>A3</w:t>
            </w:r>
          </w:p>
        </w:tc>
        <w:tc>
          <w:tcPr>
            <w:tcW w:w="1558" w:type="dxa"/>
            <w:gridSpan w:val="3"/>
            <w:noWrap w:val="0"/>
            <w:vAlign w:val="top"/>
          </w:tcPr>
          <w:p w14:paraId="3A971090">
            <w:pPr>
              <w:spacing w:before="60" w:line="240" w:lineRule="auto"/>
              <w:jc w:val="center"/>
              <w:rPr>
                <w:rFonts w:ascii="宋体" w:hAnsi="宋体"/>
                <w:color w:val="4472C4"/>
              </w:rPr>
            </w:pPr>
            <w:r>
              <w:rPr>
                <w:rFonts w:hint="eastAsia" w:ascii="宋体" w:hAnsi="宋体"/>
                <w:color w:val="4472C4"/>
              </w:rPr>
              <w:t>WH</w:t>
            </w:r>
            <w:r>
              <w:rPr>
                <w:rFonts w:hint="eastAsia" w:ascii="宋体" w:hAnsi="宋体"/>
                <w:color w:val="4472C4"/>
                <w:lang w:val="en-US" w:eastAsia="zh-CN"/>
              </w:rPr>
              <w:t>*******</w:t>
            </w:r>
            <w:r>
              <w:rPr>
                <w:rFonts w:ascii="宋体" w:hAnsi="宋体"/>
                <w:color w:val="4472C4"/>
              </w:rPr>
              <w:t>MX</w:t>
            </w:r>
          </w:p>
        </w:tc>
        <w:tc>
          <w:tcPr>
            <w:tcW w:w="577" w:type="dxa"/>
            <w:gridSpan w:val="2"/>
            <w:noWrap w:val="0"/>
            <w:vAlign w:val="top"/>
          </w:tcPr>
          <w:p w14:paraId="5DA1056C">
            <w:pPr>
              <w:spacing w:before="60" w:line="240" w:lineRule="auto"/>
              <w:jc w:val="center"/>
              <w:rPr>
                <w:rFonts w:hint="eastAsia" w:ascii="宋体" w:hAnsi="宋体"/>
                <w:color w:val="4472C4"/>
              </w:rPr>
            </w:pPr>
            <w:r>
              <w:rPr>
                <w:rFonts w:hint="eastAsia" w:ascii="宋体" w:hAnsi="宋体"/>
                <w:color w:val="4472C4"/>
              </w:rPr>
              <w:t>30</w:t>
            </w:r>
          </w:p>
        </w:tc>
        <w:tc>
          <w:tcPr>
            <w:tcW w:w="1133" w:type="dxa"/>
            <w:gridSpan w:val="2"/>
            <w:noWrap w:val="0"/>
            <w:vAlign w:val="top"/>
          </w:tcPr>
          <w:p w14:paraId="40870979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450B5FB2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2722B72E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24AE576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5A1C2A1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56F6362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0A5416B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84522D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573A211A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4CC642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B87988D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64A13AA3">
            <w:pPr>
              <w:spacing w:before="60" w:line="240" w:lineRule="auto"/>
              <w:jc w:val="center"/>
              <w:rPr>
                <w:rFonts w:hint="eastAsia" w:ascii="宋体" w:hAnsi="宋体"/>
                <w:color w:val="4472C4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4472C4"/>
              </w:rPr>
              <w:t>A3</w:t>
            </w:r>
          </w:p>
        </w:tc>
        <w:tc>
          <w:tcPr>
            <w:tcW w:w="1558" w:type="dxa"/>
            <w:gridSpan w:val="3"/>
            <w:noWrap w:val="0"/>
            <w:vAlign w:val="top"/>
          </w:tcPr>
          <w:p w14:paraId="1646B6FC">
            <w:pPr>
              <w:spacing w:before="60" w:line="240" w:lineRule="auto"/>
              <w:jc w:val="center"/>
              <w:rPr>
                <w:rFonts w:hint="default" w:ascii="宋体" w:hAnsi="宋体"/>
                <w:color w:val="4472C4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color w:val="4472C4"/>
              </w:rPr>
              <w:t>WH</w:t>
            </w:r>
            <w:r>
              <w:rPr>
                <w:rFonts w:hint="eastAsia" w:ascii="宋体" w:hAnsi="宋体"/>
                <w:color w:val="4472C4"/>
                <w:lang w:val="en-US" w:eastAsia="zh-CN"/>
              </w:rPr>
              <w:t>*******</w:t>
            </w:r>
          </w:p>
        </w:tc>
        <w:tc>
          <w:tcPr>
            <w:tcW w:w="577" w:type="dxa"/>
            <w:gridSpan w:val="2"/>
            <w:noWrap w:val="0"/>
            <w:vAlign w:val="top"/>
          </w:tcPr>
          <w:p w14:paraId="554E2095">
            <w:pPr>
              <w:spacing w:before="60" w:line="240" w:lineRule="auto"/>
              <w:jc w:val="center"/>
              <w:rPr>
                <w:rFonts w:hint="eastAsia" w:ascii="宋体" w:hAnsi="宋体" w:eastAsia="宋体"/>
                <w:color w:val="4472C4"/>
                <w:lang w:val="en-US" w:eastAsia="zh-CN"/>
              </w:rPr>
            </w:pPr>
            <w:r>
              <w:rPr>
                <w:rFonts w:hint="eastAsia" w:ascii="宋体" w:hAnsi="宋体"/>
                <w:color w:val="4472C4"/>
                <w:lang w:val="en-US" w:eastAsia="zh-CN"/>
              </w:rPr>
              <w:t>1</w:t>
            </w:r>
          </w:p>
        </w:tc>
        <w:tc>
          <w:tcPr>
            <w:tcW w:w="1133" w:type="dxa"/>
            <w:gridSpan w:val="2"/>
            <w:noWrap w:val="0"/>
            <w:vAlign w:val="top"/>
          </w:tcPr>
          <w:p w14:paraId="3F1E1213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4899CFB9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6FDA0DDC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3255298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6994620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50F54D0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54B1422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28AB838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4C9A6036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730F8BA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171C7C4F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5A00DA6F">
            <w:pPr>
              <w:spacing w:before="60" w:line="240" w:lineRule="auto"/>
              <w:jc w:val="center"/>
              <w:rPr>
                <w:rFonts w:hint="eastAsia" w:ascii="宋体" w:hAnsi="宋体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top"/>
          </w:tcPr>
          <w:p w14:paraId="7AD90E45">
            <w:pPr>
              <w:spacing w:before="60" w:line="240" w:lineRule="auto"/>
              <w:jc w:val="center"/>
              <w:rPr>
                <w:rFonts w:hint="eastAsia" w:ascii="宋体" w:hAnsi="宋体"/>
                <w:color w:val="4472C4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7F810F39">
            <w:pPr>
              <w:spacing w:before="60" w:line="240" w:lineRule="auto"/>
              <w:jc w:val="center"/>
              <w:rPr>
                <w:rFonts w:ascii="宋体" w:hAnsi="宋体"/>
                <w:color w:val="4472C4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2132D00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3D6A8AAA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68E78703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6F22026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0942635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07F8F7E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0F51C59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243F3F5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732AAE93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78CAB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2FEF6C7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7C5128FE">
            <w:pPr>
              <w:spacing w:before="60" w:line="240" w:lineRule="auto"/>
              <w:jc w:val="center"/>
              <w:rPr>
                <w:rFonts w:ascii="宋体" w:hAnsi="宋体"/>
                <w:color w:val="4472C4"/>
              </w:rPr>
            </w:pPr>
          </w:p>
        </w:tc>
        <w:tc>
          <w:tcPr>
            <w:tcW w:w="1558" w:type="dxa"/>
            <w:gridSpan w:val="3"/>
            <w:noWrap w:val="0"/>
            <w:vAlign w:val="top"/>
          </w:tcPr>
          <w:p w14:paraId="22B2575A">
            <w:pPr>
              <w:jc w:val="center"/>
              <w:rPr>
                <w:rFonts w:ascii="宋体" w:hAnsi="宋体"/>
                <w:color w:val="4472C4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1CE3711C">
            <w:pPr>
              <w:spacing w:before="60" w:line="240" w:lineRule="auto"/>
              <w:jc w:val="center"/>
              <w:rPr>
                <w:rFonts w:ascii="宋体" w:hAnsi="宋体"/>
                <w:color w:val="4472C4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AE953E8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32B5F2BE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2EEA37CC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6F8B89F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18467AD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03CC337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428195D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16D2FF3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6B751118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1F8B55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92C5181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15D84A2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top"/>
          </w:tcPr>
          <w:p w14:paraId="20B9873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10A79B7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46B93E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732C5A6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28CC649A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4D8A54D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77313C0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432B3AD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1ACB77C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52AED98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69C57AA5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624807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D46E8BB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top"/>
          </w:tcPr>
          <w:p w14:paraId="6A52B8B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5159746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199B417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F8B735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07617C7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157CCDBF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14A0A75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56F0332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320AEC3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512A1FC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5C2EE7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23CF8B63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4FFF18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1E89535D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4C9987C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6C0E756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7FDCC98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BE5909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6A3EBCD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09028250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7D2B463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7F72625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6DD6D91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415D3A2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3AF37E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5A95C5E0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03341E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38983DE8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3A82555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7F497D3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540EC7C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DCA17B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44FE4C5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6428462D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347A9A0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0CE4F01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4AF5ACB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3FB396F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4F8E37E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44F0D07B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2EAD80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1BD4AB16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6B70740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7D3CFC5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5C522AE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0171974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45BE991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18F13A3D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698929B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18B51EE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5BBB1E1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680A044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50B6CD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054A6428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2D0E69E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3362F40A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20BC459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69E2622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64BF778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337E91E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58A3499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1E8301CC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22C0C31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3F48C6E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6BEB6AE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12824D9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6E081A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2A68BE79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1000A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47C6041F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089FDC0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0CFF9FA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201ACE8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359BB4E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35171D9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79F27AEE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42B1FF1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7C54E62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0723928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370176E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239CBF0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16879388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46F6BA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356E676F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771D243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2D503FD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1B6420E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B2C697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0BDA8C2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5C2AB200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7BFBDC7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09461BA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17BEBC0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6E9241F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213124A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1A912892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40737D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188183A3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5D3BC9D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7BD1AB5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4D90772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43F001C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0460E2C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07C78ECE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116CDDF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7E04C3B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51EB094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426C879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489761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2CD75EFD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221154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492FBC30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59FAB0E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5FACA00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5744607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D0F474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6310658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618561BF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5A8F729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4876206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2875585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111C87D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C7A274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667CA16B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104925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3591355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67E03B9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1F6276C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2183B8F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5F5A760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1E8FE8A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5136DB75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649DDEC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28A2E4C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463EDB1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520CD36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1B3C90D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4A403D75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3E5D96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7052F591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59612C8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75116DD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458138A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C8D431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4901D94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7B563319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7BC72CE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5766D22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5F90C14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1A6C560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315FDB3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0698E8DA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5EEE9FD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4BDB0BC1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5F95D3F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3881707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4CBF017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785C1E9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63F87A1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4396A02E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3183142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50F06AD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4E201D6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390BA5D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4B7348C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65A52826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7A34FEE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3A00666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54CE300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6F312C3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5A978D2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918DA5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3A9EE0C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10F71E27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64281CC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04C946D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0983B16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noWrap w:val="0"/>
            <w:vAlign w:val="top"/>
          </w:tcPr>
          <w:p w14:paraId="5098A12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3C66CD5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7E8008E3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3F6C8A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67BEC384">
            <w:pPr>
              <w:spacing w:before="60" w:line="240" w:lineRule="auto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0FB35D1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446AA5D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0B0BA7D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3BFD713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1192F24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10D9DF8D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3A36B62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7665FCC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noWrap w:val="0"/>
            <w:vAlign w:val="top"/>
          </w:tcPr>
          <w:p w14:paraId="00D71CF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bottom w:val="nil"/>
            </w:tcBorders>
            <w:noWrap w:val="0"/>
            <w:vAlign w:val="top"/>
          </w:tcPr>
          <w:p w14:paraId="12E95F1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3E0D99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4F81AB05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22BC7F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4158AA2F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08A8D11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1BBC6F0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3D8C071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6FD7D6B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173AC96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4A4C44D5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712426C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5D11255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313A460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nil"/>
            </w:tcBorders>
            <w:noWrap w:val="0"/>
            <w:vAlign w:val="top"/>
          </w:tcPr>
          <w:p w14:paraId="1D1417B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29BC89E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11F61A2E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7C5676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4724C639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06A1F92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7D34A7B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31CB51E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0D20F1F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0152AC5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13E93CD6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5325D45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79D9F38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487DE52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6405D2F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1CE041D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6A7E7716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05AA256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3D8CBC4B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3FABADE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7C7EFB2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43866E0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2886159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05F08FB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0C5DDA38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21F1D42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24AE8DC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E49087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nil"/>
              <w:bottom w:val="single" w:color="auto" w:sz="6" w:space="0"/>
            </w:tcBorders>
            <w:noWrap w:val="0"/>
            <w:vAlign w:val="top"/>
          </w:tcPr>
          <w:p w14:paraId="2C05ECE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nil"/>
              <w:bottom w:val="single" w:color="auto" w:sz="4" w:space="0"/>
              <w:right w:val="single" w:color="auto" w:sz="18" w:space="0"/>
            </w:tcBorders>
            <w:noWrap w:val="0"/>
            <w:vAlign w:val="top"/>
          </w:tcPr>
          <w:p w14:paraId="0C9C84B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337EB469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49E764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26C85ED9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14F4FFC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58EDB551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57D3BB2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3C64F78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231FE28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49EBB2F6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77497C0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0424924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4EA714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B245CE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nil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4D71DB3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62146F08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</w:tr>
      <w:tr w14:paraId="66CC1B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1BA0480E">
            <w:pPr>
              <w:spacing w:before="60" w:line="240" w:lineRule="auto"/>
              <w:jc w:val="both"/>
              <w:rPr>
                <w:rFonts w:ascii="宋体" w:hAnsi="宋体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10F50CE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5AE41A0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69BF8FC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CE6010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2EEB043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top"/>
          </w:tcPr>
          <w:p w14:paraId="5A91F906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1B61E3A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6C177EA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14F9917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3BEEB9D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2FC6CA6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442C40C7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4DCFE2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68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7A7F2DC5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727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center"/>
          </w:tcPr>
          <w:p w14:paraId="15A06A53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330310F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noWrap w:val="0"/>
            <w:vAlign w:val="center"/>
          </w:tcPr>
          <w:p w14:paraId="24FFD37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63F4A9E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51F899B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1F1DC71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center"/>
          </w:tcPr>
          <w:p w14:paraId="44E5ED86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3A2A2A4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031C5AA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2866D1D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091E4ED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1A160E2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3302C317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18A8E8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7DD0FDF7">
            <w:pPr>
              <w:spacing w:before="60" w:line="24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center"/>
          </w:tcPr>
          <w:p w14:paraId="6644C69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3FFA95A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12AAD99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noWrap w:val="0"/>
            <w:vAlign w:val="top"/>
          </w:tcPr>
          <w:p w14:paraId="0632B7E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1C83D1D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right w:val="nil"/>
            </w:tcBorders>
            <w:noWrap w:val="0"/>
            <w:vAlign w:val="top"/>
          </w:tcPr>
          <w:p w14:paraId="4EFAB9C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nil"/>
            </w:tcBorders>
            <w:noWrap w:val="0"/>
            <w:vAlign w:val="center"/>
          </w:tcPr>
          <w:p w14:paraId="616C34BB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82" w:type="dxa"/>
            <w:gridSpan w:val="2"/>
            <w:noWrap w:val="0"/>
            <w:vAlign w:val="center"/>
          </w:tcPr>
          <w:p w14:paraId="49B1B99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noWrap w:val="0"/>
            <w:vAlign w:val="center"/>
          </w:tcPr>
          <w:p w14:paraId="70E54E1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790734A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5FC4914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C8DF78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215328FB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0AE132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36009435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72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center"/>
          </w:tcPr>
          <w:p w14:paraId="53969276"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</w:tcBorders>
            <w:noWrap w:val="0"/>
            <w:vAlign w:val="center"/>
          </w:tcPr>
          <w:p w14:paraId="5726134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center"/>
          </w:tcPr>
          <w:p w14:paraId="2FFA76D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tcBorders>
              <w:bottom w:val="single" w:color="auto" w:sz="6" w:space="0"/>
            </w:tcBorders>
            <w:noWrap w:val="0"/>
            <w:vAlign w:val="top"/>
          </w:tcPr>
          <w:p w14:paraId="6B67E3D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bottom w:val="single" w:color="auto" w:sz="6" w:space="0"/>
            </w:tcBorders>
            <w:noWrap w:val="0"/>
            <w:vAlign w:val="top"/>
          </w:tcPr>
          <w:p w14:paraId="7484941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bottom w:val="single" w:color="auto" w:sz="6" w:space="0"/>
              <w:right w:val="nil"/>
            </w:tcBorders>
            <w:noWrap w:val="0"/>
            <w:vAlign w:val="top"/>
          </w:tcPr>
          <w:p w14:paraId="797EABBB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nil"/>
              <w:left w:val="single" w:color="auto" w:sz="6" w:space="0"/>
              <w:bottom w:val="single" w:color="auto" w:sz="6" w:space="0"/>
            </w:tcBorders>
            <w:noWrap w:val="0"/>
            <w:vAlign w:val="center"/>
          </w:tcPr>
          <w:p w14:paraId="09A4DF90"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682" w:type="dxa"/>
            <w:gridSpan w:val="2"/>
            <w:tcBorders>
              <w:bottom w:val="single" w:color="auto" w:sz="6" w:space="0"/>
            </w:tcBorders>
            <w:noWrap w:val="0"/>
            <w:vAlign w:val="center"/>
          </w:tcPr>
          <w:p w14:paraId="464F5AEE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bottom w:val="single" w:color="auto" w:sz="6" w:space="0"/>
            </w:tcBorders>
            <w:noWrap w:val="0"/>
            <w:vAlign w:val="center"/>
          </w:tcPr>
          <w:p w14:paraId="0BE6C8B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0232BE4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bottom w:val="single" w:color="auto" w:sz="6" w:space="0"/>
            </w:tcBorders>
            <w:noWrap w:val="0"/>
            <w:vAlign w:val="top"/>
          </w:tcPr>
          <w:p w14:paraId="61857214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9BC22B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370BB5FC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69A0DB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single" w:color="auto" w:sz="18" w:space="0"/>
              <w:right w:val="nil"/>
            </w:tcBorders>
            <w:noWrap w:val="0"/>
            <w:vAlign w:val="top"/>
          </w:tcPr>
          <w:p w14:paraId="49EC855F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更改索引</w:t>
            </w: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31DC42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F214E7A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4ECBF1C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608824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27EB73B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C609261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B0BF1F8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E1C42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198DF1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30D0A93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39B2DF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50423472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0A021C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51F98D5A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旧底图总号</w:t>
            </w: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2E3608C5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496B137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7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573AE79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0B949869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6EABCBAD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11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05973CDA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68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28D42E46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55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6ED0A66F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567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4F9862E7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1D6BFD30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1541CA32">
            <w:pPr>
              <w:spacing w:before="60" w:line="240" w:lineRule="auto"/>
              <w:jc w:val="center"/>
              <w:rPr>
                <w:rFonts w:hint="eastAsia" w:ascii="宋体" w:hAnsi="宋体" w:eastAsia="宋体" w:cs="Times New Roman"/>
                <w:color w:val="4472C4"/>
                <w:sz w:val="21"/>
                <w:szCs w:val="21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7C373978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7891573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7D4F40F3">
            <w:pPr>
              <w:spacing w:before="60" w:line="24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06EB121E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67" w:type="dxa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5721CE8E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275" w:type="dxa"/>
            <w:gridSpan w:val="3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C570FA3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1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AA207A2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2" w:type="dxa"/>
            <w:gridSpan w:val="2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6A610203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2" w:type="dxa"/>
            <w:gridSpan w:val="3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B0BAE8D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计</w:t>
            </w:r>
          </w:p>
        </w:tc>
        <w:tc>
          <w:tcPr>
            <w:tcW w:w="1133" w:type="dxa"/>
            <w:gridSpan w:val="2"/>
            <w:tcBorders>
              <w:top w:val="single" w:color="auto" w:sz="18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4E9FCDA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60" w:type="dxa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6CD6E321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0" w:type="dxa"/>
            <w:gridSpan w:val="3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7F880970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工 艺</w:t>
            </w:r>
          </w:p>
        </w:tc>
        <w:tc>
          <w:tcPr>
            <w:tcW w:w="992" w:type="dxa"/>
            <w:gridSpan w:val="3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6D719220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1" w:type="dxa"/>
            <w:tcBorders>
              <w:top w:val="single" w:color="auto" w:sz="18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5F02724A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2B00AD34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51553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5557BC54">
            <w:pPr>
              <w:spacing w:before="60" w:line="240" w:lineRule="auto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</w:rPr>
              <w:t>底图总号</w:t>
            </w:r>
          </w:p>
        </w:tc>
        <w:tc>
          <w:tcPr>
            <w:tcW w:w="602" w:type="dxa"/>
            <w:tcBorders>
              <w:top w:val="nil"/>
              <w:left w:val="single" w:color="auto" w:sz="18" w:space="0"/>
              <w:bottom w:val="nil"/>
              <w:right w:val="single" w:color="auto" w:sz="4" w:space="0"/>
            </w:tcBorders>
            <w:noWrap w:val="0"/>
            <w:vAlign w:val="top"/>
          </w:tcPr>
          <w:p w14:paraId="34AFE5B0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56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 w14:paraId="3DA3719F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127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483D992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1" w:type="dxa"/>
            <w:gridSpan w:val="2"/>
            <w:tcBorders>
              <w:top w:val="nil"/>
              <w:left w:val="single" w:color="auto" w:sz="6" w:space="0"/>
              <w:bottom w:val="nil"/>
              <w:right w:val="single" w:color="auto" w:sz="4" w:space="0"/>
            </w:tcBorders>
            <w:noWrap w:val="0"/>
            <w:vAlign w:val="top"/>
          </w:tcPr>
          <w:p w14:paraId="4D6711B4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09E84CE0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2" w:type="dxa"/>
            <w:gridSpan w:val="3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14353502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校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核</w:t>
            </w: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B1E4887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60" w:type="dxa"/>
            <w:tcBorders>
              <w:top w:val="nil"/>
              <w:left w:val="single" w:color="auto" w:sz="6" w:space="0"/>
              <w:bottom w:val="nil"/>
              <w:right w:val="single" w:color="auto" w:sz="4" w:space="0"/>
            </w:tcBorders>
            <w:noWrap w:val="0"/>
            <w:vAlign w:val="top"/>
          </w:tcPr>
          <w:p w14:paraId="0AEFCC58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850" w:type="dxa"/>
            <w:gridSpan w:val="3"/>
            <w:tcBorders>
              <w:top w:val="nil"/>
              <w:left w:val="single" w:color="auto" w:sz="6" w:space="0"/>
              <w:bottom w:val="nil"/>
              <w:right w:val="single" w:color="auto" w:sz="4" w:space="0"/>
            </w:tcBorders>
            <w:noWrap w:val="0"/>
            <w:vAlign w:val="top"/>
          </w:tcPr>
          <w:p w14:paraId="7B1CBA8B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2" w:type="dxa"/>
            <w:gridSpan w:val="3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 w14:paraId="401F0147">
            <w:pPr>
              <w:spacing w:before="60" w:line="240" w:lineRule="auto"/>
              <w:jc w:val="center"/>
              <w:rPr>
                <w:rFonts w:hint="eastAsia" w:ascii="宋体" w:hAnsi="宋体"/>
              </w:rPr>
            </w:pPr>
          </w:p>
        </w:tc>
        <w:tc>
          <w:tcPr>
            <w:tcW w:w="991" w:type="dxa"/>
            <w:tcBorders>
              <w:top w:val="nil"/>
              <w:left w:val="single" w:color="auto" w:sz="4" w:space="0"/>
              <w:bottom w:val="nil"/>
              <w:right w:val="single" w:color="auto" w:sz="18" w:space="0"/>
            </w:tcBorders>
            <w:noWrap w:val="0"/>
            <w:vAlign w:val="top"/>
          </w:tcPr>
          <w:p w14:paraId="0A318F15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5F401E4C">
            <w:pPr>
              <w:spacing w:before="60" w:line="240" w:lineRule="auto"/>
              <w:rPr>
                <w:rFonts w:ascii="宋体" w:hAnsi="宋体"/>
              </w:rPr>
            </w:pPr>
          </w:p>
        </w:tc>
      </w:tr>
      <w:tr w14:paraId="0CC567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07" w:type="dxa"/>
            <w:gridSpan w:val="2"/>
            <w:tcBorders>
              <w:top w:val="nil"/>
              <w:left w:val="single" w:color="auto" w:sz="6" w:space="0"/>
              <w:bottom w:val="single" w:color="auto" w:sz="18" w:space="0"/>
              <w:right w:val="nil"/>
            </w:tcBorders>
            <w:noWrap w:val="0"/>
            <w:vAlign w:val="top"/>
          </w:tcPr>
          <w:p w14:paraId="5816E1B0">
            <w:pPr>
              <w:spacing w:before="60" w:line="240" w:lineRule="auto"/>
              <w:jc w:val="center"/>
              <w:rPr>
                <w:rFonts w:ascii="宋体" w:hAnsi="宋体"/>
                <w:b/>
              </w:rPr>
            </w:pPr>
          </w:p>
        </w:tc>
        <w:tc>
          <w:tcPr>
            <w:tcW w:w="602" w:type="dxa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4" w:space="0"/>
            </w:tcBorders>
            <w:noWrap w:val="0"/>
            <w:vAlign w:val="top"/>
          </w:tcPr>
          <w:p w14:paraId="27A8566C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标记</w:t>
            </w:r>
          </w:p>
        </w:tc>
        <w:tc>
          <w:tcPr>
            <w:tcW w:w="567" w:type="dxa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noWrap w:val="0"/>
            <w:vAlign w:val="top"/>
          </w:tcPr>
          <w:p w14:paraId="18474B36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处数</w:t>
            </w:r>
          </w:p>
        </w:tc>
        <w:tc>
          <w:tcPr>
            <w:tcW w:w="1275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7A365B5E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更改文件号</w:t>
            </w:r>
          </w:p>
        </w:tc>
        <w:tc>
          <w:tcPr>
            <w:tcW w:w="991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4" w:space="0"/>
            </w:tcBorders>
            <w:noWrap w:val="0"/>
            <w:vAlign w:val="top"/>
          </w:tcPr>
          <w:p w14:paraId="226D2EF8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</w:t>
            </w:r>
            <w:r>
              <w:rPr>
                <w:rFonts w:ascii="宋体" w:hAnsi="宋体"/>
              </w:rPr>
              <w:t xml:space="preserve">  </w:t>
            </w:r>
            <w:r>
              <w:rPr>
                <w:rFonts w:hint="eastAsia" w:ascii="宋体" w:hAnsi="宋体"/>
              </w:rPr>
              <w:t>名</w:t>
            </w:r>
          </w:p>
        </w:tc>
        <w:tc>
          <w:tcPr>
            <w:tcW w:w="992" w:type="dxa"/>
            <w:gridSpan w:val="2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49298CC9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 期</w:t>
            </w:r>
          </w:p>
        </w:tc>
        <w:tc>
          <w:tcPr>
            <w:tcW w:w="992" w:type="dxa"/>
            <w:gridSpan w:val="3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3654252F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审</w:t>
            </w:r>
          </w:p>
        </w:tc>
        <w:tc>
          <w:tcPr>
            <w:tcW w:w="1133" w:type="dxa"/>
            <w:gridSpan w:val="2"/>
            <w:tcBorders>
              <w:top w:val="single" w:color="auto" w:sz="6" w:space="0"/>
              <w:left w:val="single" w:color="auto" w:sz="18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5FE0C00C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60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4" w:space="0"/>
            </w:tcBorders>
            <w:noWrap w:val="0"/>
            <w:vAlign w:val="top"/>
          </w:tcPr>
          <w:p w14:paraId="49081298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5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4" w:space="0"/>
            </w:tcBorders>
            <w:noWrap w:val="0"/>
            <w:vAlign w:val="top"/>
          </w:tcPr>
          <w:p w14:paraId="4552BCF9">
            <w:pPr>
              <w:spacing w:before="60" w:line="24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准</w:t>
            </w:r>
          </w:p>
        </w:tc>
        <w:tc>
          <w:tcPr>
            <w:tcW w:w="992" w:type="dxa"/>
            <w:gridSpan w:val="3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4" w:space="0"/>
            </w:tcBorders>
            <w:noWrap w:val="0"/>
            <w:vAlign w:val="top"/>
          </w:tcPr>
          <w:p w14:paraId="2FE7A582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991" w:type="dxa"/>
            <w:tcBorders>
              <w:top w:val="single" w:color="auto" w:sz="6" w:space="0"/>
              <w:left w:val="single" w:color="auto" w:sz="4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784F2B72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  <w:tc>
          <w:tcPr>
            <w:tcW w:w="308" w:type="dxa"/>
            <w:tcBorders>
              <w:top w:val="nil"/>
              <w:bottom w:val="nil"/>
              <w:right w:val="single" w:color="auto" w:sz="6" w:space="0"/>
            </w:tcBorders>
            <w:noWrap w:val="0"/>
            <w:vAlign w:val="top"/>
          </w:tcPr>
          <w:p w14:paraId="1C1C32BF">
            <w:pPr>
              <w:spacing w:before="60" w:line="240" w:lineRule="auto"/>
              <w:jc w:val="center"/>
              <w:rPr>
                <w:rFonts w:ascii="宋体" w:hAnsi="宋体"/>
              </w:rPr>
            </w:pPr>
          </w:p>
        </w:tc>
      </w:tr>
      <w:tr w14:paraId="06E82ECA">
        <w:tblPrEx>
          <w:tblBorders>
            <w:top w:val="single" w:color="auto" w:sz="40" w:space="0"/>
            <w:left w:val="single" w:color="auto" w:sz="40" w:space="0"/>
            <w:bottom w:val="single" w:color="auto" w:sz="40" w:space="0"/>
            <w:right w:val="single" w:color="auto" w:sz="40" w:space="0"/>
            <w:insideH w:val="single" w:color="auto" w:sz="40" w:space="0"/>
            <w:insideV w:val="single" w:color="auto" w:sz="40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4" w:hRule="atLeast"/>
        </w:trPr>
        <w:tc>
          <w:tcPr>
            <w:tcW w:w="11960" w:type="dxa"/>
            <w:gridSpan w:val="25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72A1322">
            <w:pPr>
              <w:spacing w:line="0" w:lineRule="atLeast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 xml:space="preserve">              </w:t>
            </w:r>
            <w:r>
              <w:rPr>
                <w:rFonts w:hint="eastAsia" w:ascii="宋体" w:hAnsi="宋体"/>
                <w:sz w:val="18"/>
              </w:rPr>
              <w:t>格式</w:t>
            </w:r>
            <w:r>
              <w:rPr>
                <w:rFonts w:ascii="宋体" w:hAnsi="宋体"/>
                <w:sz w:val="18"/>
              </w:rPr>
              <w:t>2</w:t>
            </w:r>
          </w:p>
        </w:tc>
      </w:tr>
    </w:tbl>
    <w:p w14:paraId="100F919A">
      <w:pPr>
        <w:spacing w:line="20" w:lineRule="atLeast"/>
        <w:rPr>
          <w:rFonts w:hint="eastAsia" w:ascii="宋体" w:hAnsi="宋体"/>
        </w:rPr>
      </w:pPr>
    </w:p>
    <w:p w14:paraId="68618E54">
      <w:pPr>
        <w:spacing w:line="20" w:lineRule="atLeast"/>
        <w:rPr>
          <w:rFonts w:hint="eastAsia" w:ascii="宋体" w:hAnsi="宋体"/>
        </w:rPr>
        <w:sectPr>
          <w:headerReference r:id="rId5" w:type="default"/>
          <w:pgSz w:w="13041" w:h="18711"/>
          <w:pgMar w:top="567" w:right="567" w:bottom="567" w:left="567" w:header="0" w:footer="0" w:gutter="0"/>
          <w:cols w:space="720" w:num="1"/>
          <w:docGrid w:linePitch="326" w:charSpace="0"/>
        </w:sectPr>
      </w:pPr>
    </w:p>
    <w:tbl>
      <w:tblPr>
        <w:tblStyle w:val="13"/>
        <w:tblpPr w:leftFromText="180" w:rightFromText="180" w:vertAnchor="page" w:horzAnchor="page" w:tblpX="621" w:tblpY="716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89"/>
        <w:gridCol w:w="743"/>
        <w:gridCol w:w="722"/>
        <w:gridCol w:w="717"/>
        <w:gridCol w:w="1292"/>
        <w:gridCol w:w="572"/>
        <w:gridCol w:w="576"/>
        <w:gridCol w:w="1004"/>
        <w:gridCol w:w="718"/>
        <w:gridCol w:w="718"/>
        <w:gridCol w:w="1292"/>
        <w:gridCol w:w="853"/>
        <w:gridCol w:w="295"/>
        <w:gridCol w:w="1148"/>
        <w:gridCol w:w="853"/>
        <w:gridCol w:w="151"/>
        <w:gridCol w:w="558"/>
        <w:gridCol w:w="590"/>
        <w:gridCol w:w="275"/>
        <w:gridCol w:w="694"/>
        <w:gridCol w:w="179"/>
        <w:gridCol w:w="516"/>
        <w:gridCol w:w="58"/>
        <w:gridCol w:w="574"/>
        <w:gridCol w:w="574"/>
        <w:gridCol w:w="575"/>
        <w:gridCol w:w="1293"/>
        <w:gridCol w:w="3236"/>
        <w:gridCol w:w="2353"/>
        <w:gridCol w:w="302"/>
      </w:tblGrid>
      <w:tr w14:paraId="1C383E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225" w:hRule="atLeast"/>
        </w:trPr>
        <w:tc>
          <w:tcPr>
            <w:tcW w:w="24120" w:type="dxa"/>
            <w:gridSpan w:val="30"/>
            <w:tcBorders>
              <w:top w:val="single" w:color="000000" w:sz="6" w:space="0"/>
              <w:left w:val="single" w:color="auto" w:sz="6" w:space="0"/>
              <w:bottom w:val="nil"/>
            </w:tcBorders>
            <w:noWrap w:val="0"/>
            <w:vAlign w:val="top"/>
          </w:tcPr>
          <w:p w14:paraId="574E5767">
            <w:pPr>
              <w:spacing w:line="0" w:lineRule="atLeast"/>
              <w:jc w:val="center"/>
              <w:rPr>
                <w:rFonts w:ascii="宋体" w:hAnsi="宋体"/>
                <w:sz w:val="10"/>
              </w:rPr>
            </w:pPr>
          </w:p>
        </w:tc>
      </w:tr>
      <w:tr w14:paraId="2FD54945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619" w:hRule="atLeast"/>
        </w:trPr>
        <w:tc>
          <w:tcPr>
            <w:tcW w:w="1432" w:type="dxa"/>
            <w:gridSpan w:val="2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1983A42D">
            <w:pPr>
              <w:pBdr>
                <w:right w:val="single" w:color="auto" w:sz="18" w:space="1"/>
              </w:pBdr>
              <w:spacing w:before="160"/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 xml:space="preserve">  C A D</w:t>
            </w:r>
          </w:p>
        </w:tc>
        <w:tc>
          <w:tcPr>
            <w:tcW w:w="722" w:type="dxa"/>
            <w:vMerge w:val="restart"/>
            <w:tcBorders>
              <w:top w:val="single" w:color="auto" w:sz="18" w:space="0"/>
              <w:left w:val="nil"/>
              <w:bottom w:val="nil"/>
              <w:right w:val="nil"/>
            </w:tcBorders>
            <w:noWrap w:val="0"/>
            <w:vAlign w:val="top"/>
          </w:tcPr>
          <w:p w14:paraId="6B32E98B">
            <w:pPr>
              <w:spacing w:before="16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序</w:t>
            </w:r>
          </w:p>
          <w:p w14:paraId="477EBB14">
            <w:pPr>
              <w:spacing w:before="16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号</w:t>
            </w:r>
          </w:p>
        </w:tc>
        <w:tc>
          <w:tcPr>
            <w:tcW w:w="2581" w:type="dxa"/>
            <w:gridSpan w:val="3"/>
            <w:vMerge w:val="restart"/>
            <w:tcBorders>
              <w:top w:val="single" w:color="auto" w:sz="18" w:space="0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0F43B095">
            <w:pPr>
              <w:pBdr>
                <w:right w:val="single" w:color="auto" w:sz="6" w:space="1"/>
              </w:pBdr>
              <w:spacing w:before="4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代</w:t>
            </w:r>
            <w:r>
              <w:rPr>
                <w:rFonts w:ascii="宋体" w:hAnsi="宋体"/>
                <w:sz w:val="28"/>
              </w:rPr>
              <w:t xml:space="preserve">     </w:t>
            </w:r>
            <w:r>
              <w:rPr>
                <w:rFonts w:hint="eastAsia" w:ascii="宋体" w:hAnsi="宋体"/>
                <w:sz w:val="28"/>
              </w:rPr>
              <w:t>号</w:t>
            </w:r>
          </w:p>
        </w:tc>
        <w:tc>
          <w:tcPr>
            <w:tcW w:w="5161" w:type="dxa"/>
            <w:gridSpan w:val="6"/>
            <w:vMerge w:val="restart"/>
            <w:tcBorders>
              <w:top w:val="single" w:color="auto" w:sz="18" w:space="0"/>
              <w:left w:val="single" w:color="000000" w:sz="6" w:space="0"/>
              <w:bottom w:val="nil"/>
              <w:right w:val="nil"/>
            </w:tcBorders>
            <w:noWrap w:val="0"/>
            <w:vAlign w:val="top"/>
          </w:tcPr>
          <w:p w14:paraId="50F313CD">
            <w:pPr>
              <w:spacing w:before="4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名</w:t>
            </w:r>
            <w:r>
              <w:rPr>
                <w:rFonts w:ascii="宋体" w:hAnsi="宋体"/>
                <w:sz w:val="28"/>
              </w:rPr>
              <w:t xml:space="preserve">             </w:t>
            </w:r>
            <w:r>
              <w:rPr>
                <w:rFonts w:hint="eastAsia" w:ascii="宋体" w:hAnsi="宋体"/>
                <w:sz w:val="28"/>
              </w:rPr>
              <w:t>称</w:t>
            </w:r>
          </w:p>
        </w:tc>
        <w:tc>
          <w:tcPr>
            <w:tcW w:w="3005" w:type="dxa"/>
            <w:gridSpan w:val="5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73F39502">
            <w:pPr>
              <w:spacing w:before="160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装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配</w:t>
            </w:r>
            <w:r>
              <w:rPr>
                <w:rFonts w:ascii="宋体" w:hAnsi="宋体"/>
                <w:sz w:val="28"/>
              </w:rPr>
              <w:t xml:space="preserve">    </w:t>
            </w:r>
            <w:r>
              <w:rPr>
                <w:rFonts w:hint="eastAsia" w:ascii="宋体" w:hAnsi="宋体"/>
                <w:sz w:val="28"/>
              </w:rPr>
              <w:t>处</w:t>
            </w:r>
          </w:p>
        </w:tc>
        <w:tc>
          <w:tcPr>
            <w:tcW w:w="865" w:type="dxa"/>
            <w:gridSpan w:val="2"/>
            <w:vMerge w:val="restart"/>
            <w:tcBorders>
              <w:top w:val="single" w:color="auto" w:sz="18" w:space="0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4D8027A3">
            <w:pPr>
              <w:spacing w:before="160"/>
              <w:jc w:val="center"/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/>
                <w:sz w:val="28"/>
              </w:rPr>
              <w:t>总</w:t>
            </w:r>
          </w:p>
          <w:p w14:paraId="6EEBA012">
            <w:pPr>
              <w:spacing w:before="1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数</w:t>
            </w:r>
          </w:p>
        </w:tc>
        <w:tc>
          <w:tcPr>
            <w:tcW w:w="1389" w:type="dxa"/>
            <w:gridSpan w:val="3"/>
            <w:tcBorders>
              <w:top w:val="single" w:color="auto" w:sz="18" w:space="0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26C88E22">
            <w:pPr>
              <w:spacing w:before="1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质</w:t>
            </w:r>
            <w:r>
              <w:rPr>
                <w:rFonts w:ascii="宋体" w:hAnsi="宋体"/>
                <w:sz w:val="28"/>
              </w:rPr>
              <w:t xml:space="preserve"> </w:t>
            </w:r>
            <w:r>
              <w:rPr>
                <w:rFonts w:hint="eastAsia" w:ascii="宋体" w:hAnsi="宋体"/>
                <w:sz w:val="28"/>
              </w:rPr>
              <w:t>量</w:t>
            </w:r>
            <w:r>
              <w:rPr>
                <w:rFonts w:ascii="宋体" w:hAnsi="宋体"/>
                <w:sz w:val="28"/>
              </w:rPr>
              <w:t>(kg)</w:t>
            </w:r>
          </w:p>
        </w:tc>
        <w:tc>
          <w:tcPr>
            <w:tcW w:w="6310" w:type="dxa"/>
            <w:gridSpan w:val="6"/>
            <w:vMerge w:val="restart"/>
            <w:tcBorders>
              <w:top w:val="single" w:color="auto" w:sz="18" w:space="0"/>
              <w:left w:val="single" w:color="auto" w:sz="6" w:space="0"/>
              <w:bottom w:val="nil"/>
              <w:right w:val="nil"/>
            </w:tcBorders>
            <w:noWrap w:val="0"/>
            <w:vAlign w:val="top"/>
          </w:tcPr>
          <w:p w14:paraId="03B92D80">
            <w:pPr>
              <w:spacing w:before="4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材</w:t>
            </w:r>
            <w:r>
              <w:rPr>
                <w:rFonts w:ascii="宋体" w:hAnsi="宋体"/>
                <w:sz w:val="28"/>
              </w:rPr>
              <w:t xml:space="preserve">                      </w:t>
            </w:r>
            <w:r>
              <w:rPr>
                <w:rFonts w:hint="eastAsia" w:ascii="宋体" w:hAnsi="宋体"/>
                <w:sz w:val="28"/>
              </w:rPr>
              <w:t>料</w:t>
            </w:r>
          </w:p>
        </w:tc>
        <w:tc>
          <w:tcPr>
            <w:tcW w:w="2353" w:type="dxa"/>
            <w:vMerge w:val="restart"/>
            <w:tcBorders>
              <w:top w:val="single" w:color="auto" w:sz="18" w:space="0"/>
              <w:left w:val="single" w:color="auto" w:sz="6" w:space="0"/>
              <w:bottom w:val="nil"/>
              <w:right w:val="single" w:color="000000" w:sz="18" w:space="0"/>
            </w:tcBorders>
            <w:noWrap w:val="0"/>
            <w:vAlign w:val="top"/>
          </w:tcPr>
          <w:p w14:paraId="5C8277C3">
            <w:pPr>
              <w:spacing w:before="4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备</w:t>
            </w:r>
            <w:r>
              <w:rPr>
                <w:rFonts w:ascii="宋体" w:hAnsi="宋体"/>
                <w:sz w:val="28"/>
              </w:rPr>
              <w:t xml:space="preserve">  </w:t>
            </w:r>
            <w:r>
              <w:rPr>
                <w:rFonts w:hint="eastAsia" w:ascii="宋体" w:hAnsi="宋体"/>
                <w:sz w:val="28"/>
              </w:rPr>
              <w:t>注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2CF94594">
            <w:pPr>
              <w:spacing w:before="60"/>
              <w:jc w:val="center"/>
              <w:rPr>
                <w:rFonts w:ascii="宋体" w:hAnsi="宋体"/>
              </w:rPr>
            </w:pPr>
          </w:p>
        </w:tc>
      </w:tr>
      <w:tr w14:paraId="3ABF567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522" w:hRule="atLeast"/>
        </w:trPr>
        <w:tc>
          <w:tcPr>
            <w:tcW w:w="1432" w:type="dxa"/>
            <w:gridSpan w:val="2"/>
            <w:tcBorders>
              <w:top w:val="nil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306C5795">
            <w:pPr>
              <w:spacing w:before="40"/>
              <w:jc w:val="center"/>
              <w:rPr>
                <w:rFonts w:ascii="宋体" w:hAnsi="宋体"/>
              </w:rPr>
            </w:pPr>
          </w:p>
        </w:tc>
        <w:tc>
          <w:tcPr>
            <w:tcW w:w="722" w:type="dxa"/>
            <w:vMerge w:val="continue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2D18EE7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64D0496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vMerge w:val="continue"/>
            <w:tcBorders>
              <w:top w:val="nil"/>
              <w:left w:val="single" w:color="000000" w:sz="6" w:space="0"/>
            </w:tcBorders>
            <w:noWrap w:val="0"/>
            <w:vAlign w:val="top"/>
          </w:tcPr>
          <w:p w14:paraId="7DBBE77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tcBorders>
              <w:top w:val="nil"/>
            </w:tcBorders>
            <w:noWrap w:val="0"/>
            <w:vAlign w:val="top"/>
          </w:tcPr>
          <w:p w14:paraId="582FF42F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代</w:t>
            </w:r>
            <w:r>
              <w:rPr>
                <w:rFonts w:ascii="宋体" w:hAnsi="宋体"/>
                <w:sz w:val="28"/>
              </w:rPr>
              <w:t xml:space="preserve">     </w:t>
            </w:r>
            <w:r>
              <w:rPr>
                <w:rFonts w:hint="eastAsia" w:ascii="宋体" w:hAnsi="宋体"/>
                <w:sz w:val="28"/>
              </w:rPr>
              <w:t>号</w:t>
            </w:r>
          </w:p>
        </w:tc>
        <w:tc>
          <w:tcPr>
            <w:tcW w:w="709" w:type="dxa"/>
            <w:gridSpan w:val="2"/>
            <w:tcBorders>
              <w:top w:val="nil"/>
              <w:right w:val="nil"/>
            </w:tcBorders>
            <w:noWrap w:val="0"/>
            <w:vAlign w:val="top"/>
          </w:tcPr>
          <w:p w14:paraId="5B455E4F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数量</w:t>
            </w:r>
          </w:p>
        </w:tc>
        <w:tc>
          <w:tcPr>
            <w:tcW w:w="865" w:type="dxa"/>
            <w:gridSpan w:val="2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1CF8DC6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694" w:type="dxa"/>
            <w:tcBorders>
              <w:top w:val="nil"/>
              <w:left w:val="nil"/>
            </w:tcBorders>
            <w:noWrap w:val="0"/>
            <w:vAlign w:val="top"/>
          </w:tcPr>
          <w:p w14:paraId="3D9CB719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单件</w:t>
            </w:r>
          </w:p>
        </w:tc>
        <w:tc>
          <w:tcPr>
            <w:tcW w:w="695" w:type="dxa"/>
            <w:gridSpan w:val="2"/>
            <w:tcBorders>
              <w:top w:val="nil"/>
              <w:right w:val="nil"/>
            </w:tcBorders>
            <w:noWrap w:val="0"/>
            <w:vAlign w:val="top"/>
          </w:tcPr>
          <w:p w14:paraId="65CE0C82">
            <w:pPr>
              <w:spacing w:before="12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sz w:val="28"/>
              </w:rPr>
              <w:t>总重</w:t>
            </w:r>
          </w:p>
        </w:tc>
        <w:tc>
          <w:tcPr>
            <w:tcW w:w="6310" w:type="dxa"/>
            <w:gridSpan w:val="6"/>
            <w:vMerge w:val="continue"/>
            <w:tcBorders>
              <w:top w:val="nil"/>
              <w:left w:val="single" w:color="auto" w:sz="6" w:space="0"/>
              <w:bottom w:val="single" w:color="auto" w:sz="6" w:space="0"/>
              <w:right w:val="nil"/>
            </w:tcBorders>
            <w:noWrap w:val="0"/>
            <w:vAlign w:val="top"/>
          </w:tcPr>
          <w:p w14:paraId="1AF3421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vMerge w:val="continue"/>
            <w:tcBorders>
              <w:top w:val="nil"/>
              <w:left w:val="single" w:color="auto" w:sz="6" w:space="0"/>
              <w:bottom w:val="nil"/>
              <w:right w:val="single" w:color="000000" w:sz="18" w:space="0"/>
            </w:tcBorders>
            <w:noWrap w:val="0"/>
            <w:vAlign w:val="top"/>
          </w:tcPr>
          <w:p w14:paraId="2E1D691A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restart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16663EC8">
            <w:pPr>
              <w:spacing w:before="60"/>
              <w:rPr>
                <w:rFonts w:ascii="宋体" w:hAnsi="宋体"/>
              </w:rPr>
            </w:pPr>
          </w:p>
        </w:tc>
      </w:tr>
      <w:tr w14:paraId="6A2849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restart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4E414C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nil"/>
            </w:tcBorders>
            <w:noWrap w:val="0"/>
            <w:vAlign w:val="top"/>
          </w:tcPr>
          <w:p w14:paraId="2D01AD9C">
            <w:pPr>
              <w:numPr>
                <w:ilvl w:val="0"/>
                <w:numId w:val="2"/>
              </w:numPr>
              <w:spacing w:before="6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tcBorders>
              <w:top w:val="nil"/>
            </w:tcBorders>
            <w:noWrap w:val="0"/>
            <w:vAlign w:val="top"/>
          </w:tcPr>
          <w:p w14:paraId="6C14811A">
            <w:pPr>
              <w:spacing w:before="60"/>
              <w:rPr>
                <w:rFonts w:hint="default" w:ascii="宋体" w:hAnsi="宋体" w:eastAsia="宋体"/>
                <w:b/>
                <w:bCs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</w:rPr>
              <w:t>WH</w:t>
            </w:r>
            <w:r>
              <w:rPr>
                <w:rFonts w:hint="eastAsia" w:ascii="宋体" w:hAnsi="宋体"/>
                <w:b/>
                <w:bCs/>
                <w:lang w:val="en-US" w:eastAsia="zh-CN"/>
              </w:rPr>
              <w:t>*******</w:t>
            </w:r>
          </w:p>
        </w:tc>
        <w:tc>
          <w:tcPr>
            <w:tcW w:w="5161" w:type="dxa"/>
            <w:gridSpan w:val="6"/>
            <w:noWrap w:val="0"/>
            <w:vAlign w:val="top"/>
          </w:tcPr>
          <w:p w14:paraId="2A6D0D82">
            <w:pPr>
              <w:spacing w:before="60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  <w:lang w:val="en-US" w:eastAsia="zh-CN"/>
              </w:rPr>
              <w:t>******</w:t>
            </w:r>
            <w:r>
              <w:rPr>
                <w:rFonts w:hint="eastAsia" w:ascii="宋体" w:hAnsi="宋体"/>
                <w:b/>
                <w:bCs/>
              </w:rPr>
              <w:t>雷达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68D85C7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2E87C347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65" w:type="dxa"/>
            <w:gridSpan w:val="2"/>
            <w:tcBorders>
              <w:top w:val="nil"/>
            </w:tcBorders>
            <w:noWrap w:val="0"/>
            <w:vAlign w:val="top"/>
          </w:tcPr>
          <w:p w14:paraId="14BAD17B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694" w:type="dxa"/>
            <w:noWrap w:val="0"/>
            <w:vAlign w:val="top"/>
          </w:tcPr>
          <w:p w14:paraId="28521F0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4298FA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tcBorders>
              <w:top w:val="single" w:color="000000" w:sz="6" w:space="0"/>
            </w:tcBorders>
            <w:noWrap w:val="0"/>
            <w:vAlign w:val="top"/>
          </w:tcPr>
          <w:p w14:paraId="24167E8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top w:val="single" w:color="000000" w:sz="6" w:space="0"/>
              <w:right w:val="single" w:color="000000" w:sz="18" w:space="0"/>
            </w:tcBorders>
            <w:noWrap w:val="0"/>
            <w:vAlign w:val="top"/>
          </w:tcPr>
          <w:p w14:paraId="64274BC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47E7AEF6">
            <w:pPr>
              <w:spacing w:before="60"/>
              <w:rPr>
                <w:rFonts w:ascii="宋体" w:hAnsi="宋体"/>
              </w:rPr>
            </w:pPr>
          </w:p>
        </w:tc>
      </w:tr>
      <w:tr w14:paraId="1868308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45FA569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nil"/>
            </w:tcBorders>
            <w:noWrap w:val="0"/>
            <w:vAlign w:val="top"/>
          </w:tcPr>
          <w:p w14:paraId="67D670E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2590872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0EA038E3">
            <w:pPr>
              <w:spacing w:before="60"/>
              <w:jc w:val="center"/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组件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748DD24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7C4E85D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1157F01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2679A5A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5BEF7EA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5A802AE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top w:val="nil"/>
              <w:right w:val="single" w:color="000000" w:sz="18" w:space="0"/>
            </w:tcBorders>
            <w:noWrap w:val="0"/>
            <w:vAlign w:val="top"/>
          </w:tcPr>
          <w:p w14:paraId="7414EC4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left w:val="single" w:color="000000" w:sz="18" w:space="0"/>
              <w:bottom w:val="nil"/>
            </w:tcBorders>
            <w:noWrap w:val="0"/>
            <w:vAlign w:val="top"/>
          </w:tcPr>
          <w:p w14:paraId="0CE16C60">
            <w:pPr>
              <w:spacing w:before="60"/>
              <w:rPr>
                <w:rFonts w:ascii="宋体" w:hAnsi="宋体"/>
              </w:rPr>
            </w:pPr>
          </w:p>
        </w:tc>
      </w:tr>
      <w:tr w14:paraId="30301E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1E628A4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2D5BA46C">
            <w:pPr>
              <w:numPr>
                <w:ilvl w:val="0"/>
                <w:numId w:val="3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632BFEE6">
            <w:pPr>
              <w:spacing w:before="6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WH</w:t>
            </w:r>
            <w:r>
              <w:rPr>
                <w:rFonts w:hint="eastAsia" w:ascii="宋体" w:hAnsi="宋体"/>
                <w:lang w:val="en-US" w:eastAsia="zh-CN"/>
              </w:rPr>
              <w:t>*******</w:t>
            </w:r>
          </w:p>
        </w:tc>
        <w:tc>
          <w:tcPr>
            <w:tcW w:w="5161" w:type="dxa"/>
            <w:gridSpan w:val="6"/>
            <w:noWrap w:val="0"/>
            <w:vAlign w:val="top"/>
          </w:tcPr>
          <w:p w14:paraId="003FE52B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**</w:t>
            </w:r>
            <w:r>
              <w:rPr>
                <w:rFonts w:hint="eastAsia" w:ascii="宋体" w:hAnsi="宋体"/>
              </w:rPr>
              <w:t>组件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33331D87">
            <w:pPr>
              <w:spacing w:before="60"/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</w:rPr>
              <w:t>WH</w:t>
            </w:r>
            <w:r>
              <w:rPr>
                <w:rFonts w:hint="eastAsia" w:ascii="宋体" w:hAnsi="宋体"/>
                <w:lang w:val="en-US" w:eastAsia="zh-CN"/>
              </w:rPr>
              <w:t>*******</w:t>
            </w:r>
          </w:p>
        </w:tc>
        <w:tc>
          <w:tcPr>
            <w:tcW w:w="709" w:type="dxa"/>
            <w:gridSpan w:val="2"/>
            <w:noWrap w:val="0"/>
            <w:vAlign w:val="top"/>
          </w:tcPr>
          <w:p w14:paraId="300BAF7E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65" w:type="dxa"/>
            <w:gridSpan w:val="2"/>
            <w:noWrap w:val="0"/>
            <w:vAlign w:val="top"/>
          </w:tcPr>
          <w:p w14:paraId="5AEFA4E4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694" w:type="dxa"/>
            <w:noWrap w:val="0"/>
            <w:vAlign w:val="top"/>
          </w:tcPr>
          <w:p w14:paraId="6D77CF4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7674F5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tcBorders>
              <w:bottom w:val="single" w:color="000000" w:sz="6" w:space="0"/>
            </w:tcBorders>
            <w:noWrap w:val="0"/>
            <w:vAlign w:val="top"/>
          </w:tcPr>
          <w:p w14:paraId="49DFBAF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bottom w:val="single" w:color="000000" w:sz="6" w:space="0"/>
              <w:right w:val="single" w:color="000000" w:sz="18" w:space="0"/>
            </w:tcBorders>
            <w:noWrap w:val="0"/>
            <w:vAlign w:val="top"/>
          </w:tcPr>
          <w:p w14:paraId="27E118A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617BA099">
            <w:pPr>
              <w:spacing w:before="60"/>
              <w:rPr>
                <w:rFonts w:ascii="宋体" w:hAnsi="宋体"/>
              </w:rPr>
            </w:pPr>
          </w:p>
        </w:tc>
      </w:tr>
      <w:tr w14:paraId="3A1DBD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735EE6A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6D90EA8F">
            <w:pPr>
              <w:widowControl w:val="0"/>
              <w:numPr>
                <w:ilvl w:val="0"/>
                <w:numId w:val="0"/>
              </w:numPr>
              <w:adjustRightInd w:val="0"/>
              <w:spacing w:before="60" w:line="360" w:lineRule="atLeast"/>
              <w:jc w:val="right"/>
              <w:textAlignment w:val="baseline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7D2E1A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8EFCEED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 w:eastAsia="宋体" w:cs="Times New Roman"/>
                <w:b/>
              </w:rPr>
              <w:t>分组件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74C52D9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1B60F27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4761872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1ED63FB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0A75688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tcBorders>
              <w:top w:val="nil"/>
            </w:tcBorders>
            <w:noWrap w:val="0"/>
            <w:vAlign w:val="top"/>
          </w:tcPr>
          <w:p w14:paraId="1FE12C4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top w:val="nil"/>
              <w:right w:val="single" w:color="000000" w:sz="18" w:space="0"/>
            </w:tcBorders>
            <w:noWrap w:val="0"/>
            <w:vAlign w:val="top"/>
          </w:tcPr>
          <w:p w14:paraId="15603B7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1A3B84C5">
            <w:pPr>
              <w:spacing w:before="60"/>
              <w:rPr>
                <w:rFonts w:ascii="宋体" w:hAnsi="宋体"/>
              </w:rPr>
            </w:pPr>
          </w:p>
        </w:tc>
      </w:tr>
      <w:tr w14:paraId="4480AD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1CACF88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5F48B8C7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75F7665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WH</w:t>
            </w:r>
            <w:r>
              <w:rPr>
                <w:rFonts w:hint="eastAsia" w:ascii="宋体" w:hAnsi="宋体"/>
                <w:lang w:val="en-US" w:eastAsia="zh-CN"/>
              </w:rPr>
              <w:t>*******</w:t>
            </w:r>
          </w:p>
        </w:tc>
        <w:tc>
          <w:tcPr>
            <w:tcW w:w="5161" w:type="dxa"/>
            <w:gridSpan w:val="6"/>
            <w:noWrap w:val="0"/>
            <w:vAlign w:val="top"/>
          </w:tcPr>
          <w:p w14:paraId="5257D754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**分</w:t>
            </w:r>
            <w:r>
              <w:rPr>
                <w:rFonts w:hint="eastAsia" w:ascii="宋体" w:hAnsi="宋体"/>
              </w:rPr>
              <w:t>组件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74FCE3FE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WH</w:t>
            </w:r>
            <w:r>
              <w:rPr>
                <w:rFonts w:hint="eastAsia" w:ascii="宋体" w:hAnsi="宋体"/>
                <w:lang w:val="en-US" w:eastAsia="zh-CN"/>
              </w:rPr>
              <w:t>*******</w:t>
            </w:r>
          </w:p>
        </w:tc>
        <w:tc>
          <w:tcPr>
            <w:tcW w:w="709" w:type="dxa"/>
            <w:gridSpan w:val="2"/>
            <w:noWrap w:val="0"/>
            <w:vAlign w:val="top"/>
          </w:tcPr>
          <w:p w14:paraId="2DE22595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65" w:type="dxa"/>
            <w:gridSpan w:val="2"/>
            <w:noWrap w:val="0"/>
            <w:vAlign w:val="top"/>
          </w:tcPr>
          <w:p w14:paraId="2C1A8045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694" w:type="dxa"/>
            <w:noWrap w:val="0"/>
            <w:vAlign w:val="top"/>
          </w:tcPr>
          <w:p w14:paraId="5B1B57A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04F1A9C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745D9B3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4901209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395EE1BB">
            <w:pPr>
              <w:spacing w:before="60"/>
              <w:rPr>
                <w:rFonts w:ascii="宋体" w:hAnsi="宋体"/>
              </w:rPr>
            </w:pPr>
          </w:p>
        </w:tc>
      </w:tr>
      <w:tr w14:paraId="0B96204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A433A8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648D7A89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3A70E5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3E1CEAD9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b/>
              </w:rPr>
              <w:t>部件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5EEA2DD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23F01D1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9DFC6B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5D8A3AFA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7950AAC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6F99985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0697305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640DC00B">
            <w:pPr>
              <w:spacing w:before="60"/>
              <w:rPr>
                <w:rFonts w:ascii="宋体" w:hAnsi="宋体"/>
              </w:rPr>
            </w:pPr>
          </w:p>
        </w:tc>
      </w:tr>
      <w:tr w14:paraId="5DCA2F5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7C92F5C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4FE2E4A0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65C55492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WH</w:t>
            </w:r>
            <w:r>
              <w:rPr>
                <w:rFonts w:hint="eastAsia" w:ascii="宋体" w:hAnsi="宋体"/>
                <w:lang w:val="en-US" w:eastAsia="zh-CN"/>
              </w:rPr>
              <w:t>*******</w:t>
            </w:r>
          </w:p>
        </w:tc>
        <w:tc>
          <w:tcPr>
            <w:tcW w:w="5161" w:type="dxa"/>
            <w:gridSpan w:val="6"/>
            <w:noWrap w:val="0"/>
            <w:vAlign w:val="top"/>
          </w:tcPr>
          <w:p w14:paraId="26E9747F">
            <w:pPr>
              <w:spacing w:before="60"/>
              <w:rPr>
                <w:rFonts w:hint="default" w:ascii="宋体" w:hAnsi="宋体"/>
                <w:lang w:val="en-US"/>
              </w:rPr>
            </w:pPr>
            <w:r>
              <w:rPr>
                <w:rFonts w:hint="eastAsia" w:ascii="宋体" w:hAnsi="宋体"/>
                <w:lang w:val="en-US" w:eastAsia="zh-CN"/>
              </w:rPr>
              <w:t>**部件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5E6BCFE8">
            <w:pPr>
              <w:spacing w:before="60"/>
              <w:rPr>
                <w:rFonts w:ascii="宋体" w:hAnsi="宋体"/>
                <w:sz w:val="24"/>
                <w:lang w:val="en-US" w:eastAsia="zh-CN" w:bidi="ar-SA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68FBC24C">
            <w:pPr>
              <w:spacing w:before="60"/>
              <w:rPr>
                <w:rFonts w:ascii="宋体" w:hAnsi="宋体"/>
                <w:sz w:val="24"/>
                <w:lang w:val="en-US" w:eastAsia="zh-CN" w:bidi="ar-SA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52415040">
            <w:pPr>
              <w:spacing w:before="60"/>
              <w:rPr>
                <w:rFonts w:hint="default" w:ascii="宋体" w:hAnsi="宋体"/>
                <w:sz w:val="24"/>
                <w:lang w:val="en-US" w:eastAsia="zh-CN" w:bidi="ar-SA"/>
              </w:rPr>
            </w:pPr>
            <w:r>
              <w:rPr>
                <w:rFonts w:hint="eastAsia" w:ascii="宋体" w:hAnsi="宋体"/>
                <w:sz w:val="24"/>
                <w:lang w:val="en-US" w:eastAsia="zh-CN" w:bidi="ar-SA"/>
              </w:rPr>
              <w:t>2</w:t>
            </w:r>
          </w:p>
        </w:tc>
        <w:tc>
          <w:tcPr>
            <w:tcW w:w="694" w:type="dxa"/>
            <w:noWrap w:val="0"/>
            <w:vAlign w:val="top"/>
          </w:tcPr>
          <w:p w14:paraId="3A6EE52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1AF8910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13A895D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1670EB8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39DEAEC6">
            <w:pPr>
              <w:spacing w:before="60"/>
              <w:rPr>
                <w:rFonts w:ascii="宋体" w:hAnsi="宋体"/>
              </w:rPr>
            </w:pPr>
          </w:p>
        </w:tc>
      </w:tr>
      <w:tr w14:paraId="4DECCDC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6711546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3BC2541D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6C148B8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290B73A1">
            <w:pPr>
              <w:spacing w:before="60"/>
              <w:rPr>
                <w:rFonts w:hint="eastAsia" w:ascii="宋体" w:hAnsi="宋体"/>
                <w:bCs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7404EB06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WH</w:t>
            </w:r>
            <w:r>
              <w:rPr>
                <w:rFonts w:hint="eastAsia" w:ascii="宋体" w:hAnsi="宋体"/>
                <w:lang w:val="en-US" w:eastAsia="zh-CN"/>
              </w:rPr>
              <w:t>*******</w:t>
            </w:r>
          </w:p>
        </w:tc>
        <w:tc>
          <w:tcPr>
            <w:tcW w:w="709" w:type="dxa"/>
            <w:gridSpan w:val="2"/>
            <w:noWrap w:val="0"/>
            <w:vAlign w:val="top"/>
          </w:tcPr>
          <w:p w14:paraId="51214784"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</w:t>
            </w:r>
          </w:p>
        </w:tc>
        <w:tc>
          <w:tcPr>
            <w:tcW w:w="865" w:type="dxa"/>
            <w:gridSpan w:val="2"/>
            <w:noWrap w:val="0"/>
            <w:vAlign w:val="top"/>
          </w:tcPr>
          <w:p w14:paraId="2CA6A66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011D65A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1880690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6049BAC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41CD411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5A92FAC8">
            <w:pPr>
              <w:spacing w:before="60"/>
              <w:rPr>
                <w:rFonts w:ascii="宋体" w:hAnsi="宋体"/>
              </w:rPr>
            </w:pPr>
          </w:p>
        </w:tc>
      </w:tr>
      <w:tr w14:paraId="1F70725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274DC04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7E7E6417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EEB2A2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5EE5185E">
            <w:pPr>
              <w:spacing w:before="6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lang w:val="en-US" w:eastAsia="zh-CN"/>
              </w:rPr>
              <w:t>分部件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6C1B4595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79497012">
            <w:pPr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4263C6A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491EDF3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77FE53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7DC904A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bottom w:val="single" w:color="000000" w:sz="6" w:space="0"/>
              <w:right w:val="single" w:color="000000" w:sz="18" w:space="0"/>
            </w:tcBorders>
            <w:noWrap w:val="0"/>
            <w:vAlign w:val="top"/>
          </w:tcPr>
          <w:p w14:paraId="5BE7D8E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7887B631">
            <w:pPr>
              <w:spacing w:before="60"/>
              <w:rPr>
                <w:rFonts w:ascii="宋体" w:hAnsi="宋体"/>
              </w:rPr>
            </w:pPr>
          </w:p>
        </w:tc>
      </w:tr>
      <w:tr w14:paraId="1829573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42F30CB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526E7312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609CEC6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ADA6299">
            <w:pPr>
              <w:spacing w:before="6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/>
                <w:lang w:val="en-US" w:eastAsia="zh-CN"/>
              </w:rPr>
              <w:t>零件</w:t>
            </w:r>
          </w:p>
        </w:tc>
        <w:tc>
          <w:tcPr>
            <w:tcW w:w="2296" w:type="dxa"/>
            <w:gridSpan w:val="3"/>
            <w:noWrap w:val="0"/>
            <w:vAlign w:val="top"/>
          </w:tcPr>
          <w:p w14:paraId="47BD1DC7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33237A12">
            <w:pPr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73AA7D71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4505458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32D5256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5D004DC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top w:val="nil"/>
              <w:right w:val="single" w:color="000000" w:sz="18" w:space="0"/>
            </w:tcBorders>
            <w:noWrap w:val="0"/>
            <w:vAlign w:val="top"/>
          </w:tcPr>
          <w:p w14:paraId="1B49F72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1F279ABD">
            <w:pPr>
              <w:spacing w:before="60"/>
              <w:rPr>
                <w:rFonts w:ascii="宋体" w:hAnsi="宋体"/>
              </w:rPr>
            </w:pPr>
          </w:p>
        </w:tc>
      </w:tr>
      <w:tr w14:paraId="486A5B1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3D79A3B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0DC408CC">
            <w:pPr>
              <w:numPr>
                <w:ilvl w:val="0"/>
                <w:numId w:val="4"/>
              </w:numPr>
              <w:spacing w:before="60"/>
              <w:jc w:val="right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3D46E93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283210EC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058AE22F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4250C019">
            <w:pPr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3C9F241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17CED9B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1DB0DE0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11C1F7E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50F4E22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78D62369">
            <w:pPr>
              <w:spacing w:before="60"/>
              <w:rPr>
                <w:rFonts w:ascii="宋体" w:hAnsi="宋体"/>
              </w:rPr>
            </w:pPr>
          </w:p>
        </w:tc>
      </w:tr>
      <w:tr w14:paraId="4948F48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593E2CC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3B9DD922">
            <w:pPr>
              <w:spacing w:before="60"/>
              <w:ind w:left="420"/>
              <w:rPr>
                <w:rFonts w:hint="eastAsia"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2BC94B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670469E">
            <w:pPr>
              <w:spacing w:before="60"/>
              <w:jc w:val="center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7B6B9DFC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7EDCF7D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2D13D7A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0888BB9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12A27F6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213A667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049578D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14507108">
            <w:pPr>
              <w:spacing w:before="60"/>
              <w:rPr>
                <w:rFonts w:ascii="宋体" w:hAnsi="宋体"/>
              </w:rPr>
            </w:pPr>
          </w:p>
        </w:tc>
      </w:tr>
      <w:tr w14:paraId="63BC211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16474C6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2E8CB04A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364B9F93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29478982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7D41D351"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6188BE47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122969A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2DA463A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7E55E67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7BADFD2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bottom w:val="single" w:color="000000" w:sz="6" w:space="0"/>
              <w:right w:val="single" w:color="000000" w:sz="18" w:space="0"/>
            </w:tcBorders>
            <w:noWrap w:val="0"/>
            <w:vAlign w:val="top"/>
          </w:tcPr>
          <w:p w14:paraId="72FE997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302897B9">
            <w:pPr>
              <w:spacing w:before="60"/>
              <w:rPr>
                <w:rFonts w:ascii="宋体" w:hAnsi="宋体"/>
              </w:rPr>
            </w:pPr>
          </w:p>
        </w:tc>
      </w:tr>
      <w:tr w14:paraId="323DEEC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2D536A8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3979A2F5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148301F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BA1C378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18A53DEF"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5F4EEE20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4DBA1C55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12A76A1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06618E8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483857E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top w:val="nil"/>
              <w:right w:val="single" w:color="000000" w:sz="18" w:space="0"/>
            </w:tcBorders>
            <w:noWrap w:val="0"/>
            <w:vAlign w:val="top"/>
          </w:tcPr>
          <w:p w14:paraId="4E755CEA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0D01E96B">
            <w:pPr>
              <w:spacing w:before="60"/>
              <w:rPr>
                <w:rFonts w:ascii="宋体" w:hAnsi="宋体"/>
              </w:rPr>
            </w:pPr>
          </w:p>
        </w:tc>
      </w:tr>
      <w:tr w14:paraId="1D11050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690F4B3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376FDC5F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496E952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55C57684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7F749AA0"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211C9F3D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6EB83917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74301F6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2A50BA8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7A14DEB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3E1AE79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160E6140">
            <w:pPr>
              <w:spacing w:before="60"/>
              <w:rPr>
                <w:rFonts w:ascii="宋体" w:hAnsi="宋体"/>
              </w:rPr>
            </w:pPr>
          </w:p>
        </w:tc>
      </w:tr>
      <w:tr w14:paraId="16FEE55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74C9E60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45C2BE54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3B8810A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30508AE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21A7879D">
            <w:pPr>
              <w:rPr>
                <w:rFonts w:hint="eastAsia"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369CF6B4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210B0F07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740CEDC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3840E01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3C7D81D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770E4EF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3DCBA7A7">
            <w:pPr>
              <w:spacing w:before="60"/>
              <w:rPr>
                <w:rFonts w:ascii="宋体" w:hAnsi="宋体"/>
              </w:rPr>
            </w:pPr>
          </w:p>
        </w:tc>
      </w:tr>
      <w:tr w14:paraId="2128C84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3987614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4B2B9E07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7A67B6EA">
            <w:pPr>
              <w:spacing w:before="60" w:line="240" w:lineRule="auto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2E34615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2F002132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67CF6D7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6BFC729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1D90FD4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BDFBF9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0178438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196972C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460F1823">
            <w:pPr>
              <w:spacing w:before="60"/>
              <w:rPr>
                <w:rFonts w:ascii="宋体" w:hAnsi="宋体"/>
              </w:rPr>
            </w:pPr>
          </w:p>
        </w:tc>
      </w:tr>
      <w:tr w14:paraId="49A500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37B37DB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10D30712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24264A1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5123F8D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1166F36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25A70BC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273D69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1BCA209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14CDFDE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18EAE42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2A0DCFF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50B37686">
            <w:pPr>
              <w:spacing w:before="60"/>
              <w:rPr>
                <w:rFonts w:ascii="宋体" w:hAnsi="宋体"/>
              </w:rPr>
            </w:pPr>
          </w:p>
        </w:tc>
      </w:tr>
      <w:tr w14:paraId="2E1A2A34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72CEB15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66B91275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4240688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17CCB92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3DC96CF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79E9842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F4AA8F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441E266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537711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276B36A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7F6B143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049A591F">
            <w:pPr>
              <w:spacing w:before="60"/>
              <w:rPr>
                <w:rFonts w:ascii="宋体" w:hAnsi="宋体"/>
              </w:rPr>
            </w:pPr>
          </w:p>
        </w:tc>
      </w:tr>
      <w:tr w14:paraId="03D5020B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3977864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5F533F7C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37062BF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7E791CB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0AD6C2C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78E1211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705573C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7D0C381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72098A1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366F76C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72A461B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7A68B5FC">
            <w:pPr>
              <w:spacing w:before="60"/>
              <w:rPr>
                <w:rFonts w:ascii="宋体" w:hAnsi="宋体"/>
              </w:rPr>
            </w:pPr>
          </w:p>
        </w:tc>
      </w:tr>
      <w:tr w14:paraId="0BD24A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560E26D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343E701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294AF097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57E2E2BE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3196147C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290CB75C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7546D2F3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0D5A844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724F22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2D61AB5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69311BD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4BEADB4F">
            <w:pPr>
              <w:spacing w:before="60"/>
              <w:rPr>
                <w:rFonts w:ascii="宋体" w:hAnsi="宋体"/>
              </w:rPr>
            </w:pPr>
          </w:p>
        </w:tc>
      </w:tr>
      <w:tr w14:paraId="14FB4FB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4A331A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57AA267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42C03FF0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5A6DC175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45163DA3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3F83D39F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0583060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450FBE5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2C2B446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71625D0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34B5BB5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3B87209D">
            <w:pPr>
              <w:spacing w:before="60"/>
              <w:rPr>
                <w:rFonts w:ascii="宋体" w:hAnsi="宋体"/>
              </w:rPr>
            </w:pPr>
          </w:p>
        </w:tc>
      </w:tr>
      <w:tr w14:paraId="7238BA3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71AA10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7A020C64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32276BC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4A180D6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494F8E7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40789A6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68C26581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3D607C7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255503A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30F17B5A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46B3D0D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365103D1">
            <w:pPr>
              <w:spacing w:before="60"/>
              <w:rPr>
                <w:rFonts w:ascii="宋体" w:hAnsi="宋体"/>
              </w:rPr>
            </w:pPr>
          </w:p>
        </w:tc>
      </w:tr>
      <w:tr w14:paraId="7A815A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6C80E02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2B8CAFD3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04A266E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3CF6ADBD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4237CACE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4964ADB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1CA4BBC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0D3932B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07525F7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4D10CEA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right w:val="single" w:color="000000" w:sz="18" w:space="0"/>
            </w:tcBorders>
            <w:noWrap w:val="0"/>
            <w:vAlign w:val="top"/>
          </w:tcPr>
          <w:p w14:paraId="118B943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703EFF9E">
            <w:pPr>
              <w:spacing w:before="60"/>
              <w:rPr>
                <w:rFonts w:ascii="宋体" w:hAnsi="宋体"/>
              </w:rPr>
            </w:pPr>
          </w:p>
        </w:tc>
      </w:tr>
      <w:tr w14:paraId="53DC06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597875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345925AF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24E01122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54A4A210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212DA20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68FB30C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77ADFED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2992D9EF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48E8C5C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tcBorders>
              <w:bottom w:val="nil"/>
            </w:tcBorders>
            <w:noWrap w:val="0"/>
            <w:vAlign w:val="top"/>
          </w:tcPr>
          <w:p w14:paraId="72A6D3D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bottom w:val="single" w:color="000000" w:sz="6" w:space="0"/>
              <w:right w:val="single" w:color="000000" w:sz="18" w:space="0"/>
            </w:tcBorders>
            <w:noWrap w:val="0"/>
            <w:vAlign w:val="top"/>
          </w:tcPr>
          <w:p w14:paraId="237B725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57627DC7">
            <w:pPr>
              <w:spacing w:before="60"/>
              <w:rPr>
                <w:rFonts w:ascii="宋体" w:hAnsi="宋体"/>
              </w:rPr>
            </w:pPr>
          </w:p>
        </w:tc>
      </w:tr>
      <w:tr w14:paraId="6D5EB14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678FFF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00F8DDE2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1770BD29">
            <w:pPr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FE5FD47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62709FEF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6B0899D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4EC670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3453080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6D7BFA2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tcBorders>
              <w:bottom w:val="nil"/>
            </w:tcBorders>
            <w:noWrap w:val="0"/>
            <w:vAlign w:val="top"/>
          </w:tcPr>
          <w:p w14:paraId="5A37659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bottom w:val="single" w:color="000000" w:sz="6" w:space="0"/>
              <w:right w:val="single" w:color="000000" w:sz="18" w:space="0"/>
            </w:tcBorders>
            <w:noWrap w:val="0"/>
            <w:vAlign w:val="top"/>
          </w:tcPr>
          <w:p w14:paraId="0524225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5A55B6D3">
            <w:pPr>
              <w:spacing w:before="60"/>
              <w:rPr>
                <w:rFonts w:ascii="宋体" w:hAnsi="宋体"/>
              </w:rPr>
            </w:pPr>
          </w:p>
        </w:tc>
      </w:tr>
      <w:tr w14:paraId="4704719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7E05845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04D2420B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7421C618">
            <w:pPr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64EE62D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786B9AEF">
            <w:pPr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56BE5A83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11293E2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14EE791C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391066E2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tcBorders>
              <w:bottom w:val="nil"/>
            </w:tcBorders>
            <w:noWrap w:val="0"/>
            <w:vAlign w:val="top"/>
          </w:tcPr>
          <w:p w14:paraId="60EB2AF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bottom w:val="single" w:color="000000" w:sz="6" w:space="0"/>
              <w:right w:val="single" w:color="000000" w:sz="18" w:space="0"/>
            </w:tcBorders>
            <w:noWrap w:val="0"/>
            <w:vAlign w:val="top"/>
          </w:tcPr>
          <w:p w14:paraId="14DA253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11CE208B">
            <w:pPr>
              <w:spacing w:before="60"/>
              <w:rPr>
                <w:rFonts w:ascii="宋体" w:hAnsi="宋体"/>
              </w:rPr>
            </w:pPr>
          </w:p>
        </w:tc>
      </w:tr>
      <w:tr w14:paraId="2C3AEA68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vMerge w:val="continue"/>
            <w:tcBorders>
              <w:top w:val="nil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top"/>
          </w:tcPr>
          <w:p w14:paraId="007AED9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single" w:color="auto" w:sz="18" w:space="0"/>
            </w:tcBorders>
            <w:noWrap w:val="0"/>
            <w:vAlign w:val="top"/>
          </w:tcPr>
          <w:p w14:paraId="2FD60C8A">
            <w:pPr>
              <w:numPr>
                <w:ilvl w:val="0"/>
                <w:numId w:val="0"/>
              </w:numPr>
              <w:spacing w:before="60"/>
              <w:ind w:left="284" w:leftChars="0"/>
              <w:rPr>
                <w:rFonts w:ascii="宋体" w:hAnsi="宋体"/>
              </w:rPr>
            </w:pPr>
          </w:p>
        </w:tc>
        <w:tc>
          <w:tcPr>
            <w:tcW w:w="2581" w:type="dxa"/>
            <w:gridSpan w:val="3"/>
            <w:noWrap w:val="0"/>
            <w:vAlign w:val="top"/>
          </w:tcPr>
          <w:p w14:paraId="0A556399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161" w:type="dxa"/>
            <w:gridSpan w:val="6"/>
            <w:noWrap w:val="0"/>
            <w:vAlign w:val="top"/>
          </w:tcPr>
          <w:p w14:paraId="378DFD22">
            <w:pPr>
              <w:spacing w:before="60"/>
              <w:rPr>
                <w:rFonts w:hint="eastAsia" w:ascii="宋体" w:hAnsi="宋体"/>
              </w:rPr>
            </w:pPr>
          </w:p>
        </w:tc>
        <w:tc>
          <w:tcPr>
            <w:tcW w:w="2296" w:type="dxa"/>
            <w:gridSpan w:val="3"/>
            <w:noWrap w:val="0"/>
            <w:vAlign w:val="top"/>
          </w:tcPr>
          <w:p w14:paraId="5B9D0C6D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09" w:type="dxa"/>
            <w:gridSpan w:val="2"/>
            <w:noWrap w:val="0"/>
            <w:vAlign w:val="top"/>
          </w:tcPr>
          <w:p w14:paraId="1796862B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865" w:type="dxa"/>
            <w:gridSpan w:val="2"/>
            <w:noWrap w:val="0"/>
            <w:vAlign w:val="top"/>
          </w:tcPr>
          <w:p w14:paraId="0EFB571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4" w:type="dxa"/>
            <w:noWrap w:val="0"/>
            <w:vAlign w:val="top"/>
          </w:tcPr>
          <w:p w14:paraId="58FFBC66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95" w:type="dxa"/>
            <w:gridSpan w:val="2"/>
            <w:noWrap w:val="0"/>
            <w:vAlign w:val="top"/>
          </w:tcPr>
          <w:p w14:paraId="508F552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6310" w:type="dxa"/>
            <w:gridSpan w:val="6"/>
            <w:noWrap w:val="0"/>
            <w:vAlign w:val="top"/>
          </w:tcPr>
          <w:p w14:paraId="437872A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2353" w:type="dxa"/>
            <w:tcBorders>
              <w:top w:val="nil"/>
              <w:right w:val="single" w:color="000000" w:sz="18" w:space="0"/>
            </w:tcBorders>
            <w:noWrap w:val="0"/>
            <w:vAlign w:val="top"/>
          </w:tcPr>
          <w:p w14:paraId="7CE11B60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6B9673FC">
            <w:pPr>
              <w:spacing w:before="60"/>
              <w:rPr>
                <w:rFonts w:ascii="宋体" w:hAnsi="宋体"/>
              </w:rPr>
            </w:pPr>
          </w:p>
        </w:tc>
      </w:tr>
      <w:tr w14:paraId="6052D64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689" w:type="dxa"/>
            <w:tcBorders>
              <w:top w:val="single" w:color="auto" w:sz="6" w:space="0"/>
              <w:left w:val="single" w:color="auto" w:sz="6" w:space="0"/>
              <w:bottom w:val="nil"/>
              <w:right w:val="single" w:color="auto" w:sz="6" w:space="0"/>
            </w:tcBorders>
            <w:noWrap w:val="0"/>
            <w:vAlign w:val="top"/>
          </w:tcPr>
          <w:p w14:paraId="48638096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43" w:type="dxa"/>
            <w:tcBorders>
              <w:top w:val="single" w:color="auto" w:sz="6" w:space="0"/>
              <w:left w:val="nil"/>
              <w:bottom w:val="nil"/>
              <w:right w:val="single" w:color="auto" w:sz="18" w:space="0"/>
            </w:tcBorders>
            <w:noWrap w:val="0"/>
            <w:vAlign w:val="top"/>
          </w:tcPr>
          <w:p w14:paraId="282490F1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top w:val="single" w:color="000000" w:sz="18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6D72523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7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8515E23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A38154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B2723B1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40C693B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68BB34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807C562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79BCBFB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5E4CF78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AEB316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gridSpan w:val="2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E709EED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设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计</w:t>
            </w:r>
          </w:p>
        </w:tc>
        <w:tc>
          <w:tcPr>
            <w:tcW w:w="1148" w:type="dxa"/>
            <w:gridSpan w:val="2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FEA424F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3"/>
            <w:tcBorders>
              <w:top w:val="single" w:color="000000" w:sz="18" w:space="0"/>
              <w:left w:val="single" w:color="auto" w:sz="6" w:space="0"/>
              <w:bottom w:val="single" w:color="auto" w:sz="6" w:space="0"/>
              <w:right w:val="single" w:color="000000" w:sz="18" w:space="0"/>
            </w:tcBorders>
            <w:noWrap w:val="0"/>
            <w:vAlign w:val="center"/>
          </w:tcPr>
          <w:p w14:paraId="1DF14004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3590" w:type="dxa"/>
            <w:gridSpan w:val="6"/>
            <w:vMerge w:val="restart"/>
            <w:tcBorders>
              <w:top w:val="single" w:color="000000" w:sz="18" w:space="0"/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top"/>
          </w:tcPr>
          <w:p w14:paraId="6C91D6DA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589" w:type="dxa"/>
            <w:gridSpan w:val="2"/>
            <w:vMerge w:val="restart"/>
            <w:tcBorders>
              <w:top w:val="single" w:color="000000" w:sz="18" w:space="0"/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center"/>
          </w:tcPr>
          <w:p w14:paraId="228C6F40">
            <w:pPr>
              <w:spacing w:before="60" w:line="276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万合（洛阳）光电技术有限公司</w:t>
            </w:r>
          </w:p>
        </w:tc>
        <w:tc>
          <w:tcPr>
            <w:tcW w:w="302" w:type="dxa"/>
            <w:vMerge w:val="continue"/>
            <w:tcBorders>
              <w:top w:val="nil"/>
              <w:left w:val="single" w:color="000000" w:sz="18" w:space="0"/>
              <w:bottom w:val="nil"/>
            </w:tcBorders>
            <w:noWrap w:val="0"/>
            <w:vAlign w:val="top"/>
          </w:tcPr>
          <w:p w14:paraId="5B0BCDD1">
            <w:pPr>
              <w:spacing w:before="60"/>
              <w:rPr>
                <w:rFonts w:ascii="宋体" w:hAnsi="宋体"/>
              </w:rPr>
            </w:pPr>
          </w:p>
        </w:tc>
      </w:tr>
      <w:tr w14:paraId="03B7D13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5B7734DE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更改索引</w:t>
            </w:r>
          </w:p>
        </w:tc>
        <w:tc>
          <w:tcPr>
            <w:tcW w:w="7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31ECFF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CCB64DE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A437BBF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7239D0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E425FD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D7F9D0B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C863263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1029BBD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460D603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06287B7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686771C6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校 核</w:t>
            </w: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944C108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sz="18" w:space="0"/>
            </w:tcBorders>
            <w:noWrap w:val="0"/>
            <w:vAlign w:val="center"/>
          </w:tcPr>
          <w:p w14:paraId="0EC90A6C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3590" w:type="dxa"/>
            <w:gridSpan w:val="6"/>
            <w:vMerge w:val="continue"/>
            <w:tcBorders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top"/>
          </w:tcPr>
          <w:p w14:paraId="0B3859E8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589" w:type="dxa"/>
            <w:gridSpan w:val="2"/>
            <w:vMerge w:val="continue"/>
            <w:tcBorders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center"/>
          </w:tcPr>
          <w:p w14:paraId="7322FB9F">
            <w:pPr>
              <w:spacing w:before="60" w:line="276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02" w:type="dxa"/>
            <w:vMerge w:val="continue"/>
            <w:tcBorders>
              <w:top w:val="nil"/>
              <w:left w:val="single" w:color="000000" w:sz="18" w:space="0"/>
              <w:bottom w:val="nil"/>
            </w:tcBorders>
            <w:noWrap w:val="0"/>
            <w:vAlign w:val="top"/>
          </w:tcPr>
          <w:p w14:paraId="64A70809">
            <w:pPr>
              <w:spacing w:before="60"/>
              <w:rPr>
                <w:rFonts w:ascii="宋体" w:hAnsi="宋体"/>
              </w:rPr>
            </w:pPr>
          </w:p>
        </w:tc>
      </w:tr>
      <w:tr w14:paraId="29DFD33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6" w:hRule="exact"/>
        </w:trPr>
        <w:tc>
          <w:tcPr>
            <w:tcW w:w="1432" w:type="dxa"/>
            <w:gridSpan w:val="2"/>
            <w:tcBorders>
              <w:top w:val="nil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5F14E251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旧底图总号</w:t>
            </w:r>
          </w:p>
        </w:tc>
        <w:tc>
          <w:tcPr>
            <w:tcW w:w="722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AC8DB07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457D2F2C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1E2735C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6529BC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60B5F87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7142014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3416BC1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2DAE7CE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9C4020C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6EAF237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9A6B319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 审</w:t>
            </w: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7B39E0D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000000" w:sz="18" w:space="0"/>
            </w:tcBorders>
            <w:noWrap w:val="0"/>
            <w:vAlign w:val="center"/>
          </w:tcPr>
          <w:p w14:paraId="023BCFD2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3590" w:type="dxa"/>
            <w:gridSpan w:val="6"/>
            <w:vMerge w:val="continue"/>
            <w:tcBorders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top"/>
          </w:tcPr>
          <w:p w14:paraId="213D7217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589" w:type="dxa"/>
            <w:gridSpan w:val="2"/>
            <w:vMerge w:val="restart"/>
            <w:tcBorders>
              <w:top w:val="single" w:color="auto" w:sz="18" w:space="0"/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center"/>
          </w:tcPr>
          <w:p w14:paraId="18D156A4">
            <w:pPr>
              <w:spacing w:before="60" w:line="276" w:lineRule="auto"/>
              <w:jc w:val="center"/>
              <w:rPr>
                <w:rFonts w:hint="eastAsia"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低空波导激光雷达</w:t>
            </w:r>
          </w:p>
          <w:p w14:paraId="53F4A865">
            <w:pPr>
              <w:spacing w:before="60" w:line="276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明  细  表</w:t>
            </w:r>
          </w:p>
        </w:tc>
        <w:tc>
          <w:tcPr>
            <w:tcW w:w="302" w:type="dxa"/>
            <w:vMerge w:val="continue"/>
            <w:tcBorders>
              <w:top w:val="nil"/>
              <w:left w:val="single" w:color="000000" w:sz="18" w:space="0"/>
              <w:bottom w:val="nil"/>
            </w:tcBorders>
            <w:noWrap w:val="0"/>
            <w:vAlign w:val="top"/>
          </w:tcPr>
          <w:p w14:paraId="67BB4B61">
            <w:pPr>
              <w:spacing w:before="60"/>
              <w:rPr>
                <w:rFonts w:ascii="宋体" w:hAnsi="宋体"/>
              </w:rPr>
            </w:pPr>
          </w:p>
        </w:tc>
      </w:tr>
      <w:tr w14:paraId="55C8C54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32" w:type="dxa"/>
            <w:gridSpan w:val="2"/>
            <w:tcBorders>
              <w:top w:val="nil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08FF446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top w:val="single" w:color="auto" w:sz="6" w:space="0"/>
              <w:left w:val="nil"/>
            </w:tcBorders>
            <w:noWrap w:val="0"/>
            <w:vAlign w:val="center"/>
          </w:tcPr>
          <w:p w14:paraId="0A472678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7" w:type="dxa"/>
            <w:tcBorders>
              <w:top w:val="single" w:color="auto" w:sz="6" w:space="0"/>
              <w:left w:val="nil"/>
            </w:tcBorders>
            <w:noWrap w:val="0"/>
            <w:vAlign w:val="center"/>
          </w:tcPr>
          <w:p w14:paraId="1506108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</w:tcBorders>
            <w:noWrap w:val="0"/>
            <w:vAlign w:val="center"/>
          </w:tcPr>
          <w:p w14:paraId="76D56B6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bottom w:val="single" w:color="000000" w:sz="6" w:space="0"/>
              <w:right w:val="single" w:color="auto" w:sz="6" w:space="0"/>
            </w:tcBorders>
            <w:noWrap w:val="0"/>
            <w:vAlign w:val="center"/>
          </w:tcPr>
          <w:p w14:paraId="11AD999E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</w:tcBorders>
            <w:noWrap w:val="0"/>
            <w:vAlign w:val="center"/>
          </w:tcPr>
          <w:p w14:paraId="49263FC8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</w:tcBorders>
            <w:noWrap w:val="0"/>
            <w:vAlign w:val="center"/>
          </w:tcPr>
          <w:p w14:paraId="070CF79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9EDD40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7F204A56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11AC4A95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B5A255B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2B7D498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工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艺</w:t>
            </w: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5DF79FF1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center"/>
          </w:tcPr>
          <w:p w14:paraId="57BFDBED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3590" w:type="dxa"/>
            <w:gridSpan w:val="6"/>
            <w:vMerge w:val="continue"/>
            <w:tcBorders>
              <w:left w:val="nil"/>
              <w:bottom w:val="single" w:color="auto" w:sz="18" w:space="0"/>
              <w:right w:val="single" w:color="000000" w:sz="18" w:space="0"/>
            </w:tcBorders>
            <w:noWrap w:val="0"/>
            <w:vAlign w:val="top"/>
          </w:tcPr>
          <w:p w14:paraId="5F4507E5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5589" w:type="dxa"/>
            <w:gridSpan w:val="2"/>
            <w:vMerge w:val="continue"/>
            <w:tcBorders>
              <w:left w:val="single" w:color="000000" w:sz="18" w:space="0"/>
              <w:bottom w:val="single" w:color="auto" w:sz="18" w:space="0"/>
              <w:right w:val="single" w:color="000000" w:sz="18" w:space="0"/>
            </w:tcBorders>
            <w:noWrap w:val="0"/>
            <w:vAlign w:val="center"/>
          </w:tcPr>
          <w:p w14:paraId="04BFCA7D">
            <w:pPr>
              <w:spacing w:before="60" w:line="276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</w:p>
        </w:tc>
        <w:tc>
          <w:tcPr>
            <w:tcW w:w="302" w:type="dxa"/>
            <w:vMerge w:val="continue"/>
            <w:tcBorders>
              <w:top w:val="nil"/>
              <w:left w:val="nil"/>
              <w:bottom w:val="nil"/>
            </w:tcBorders>
            <w:noWrap w:val="0"/>
            <w:vAlign w:val="top"/>
          </w:tcPr>
          <w:p w14:paraId="262230EB">
            <w:pPr>
              <w:spacing w:before="60"/>
              <w:jc w:val="center"/>
              <w:rPr>
                <w:rFonts w:ascii="宋体" w:hAnsi="宋体"/>
              </w:rPr>
            </w:pPr>
          </w:p>
        </w:tc>
      </w:tr>
      <w:tr w14:paraId="449BE6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32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0820361">
            <w:pPr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底图总号</w:t>
            </w:r>
          </w:p>
          <w:p w14:paraId="776D2934">
            <w:pPr>
              <w:spacing w:before="60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top w:val="single" w:color="auto" w:sz="6" w:space="0"/>
              <w:left w:val="nil"/>
            </w:tcBorders>
            <w:noWrap w:val="0"/>
            <w:vAlign w:val="top"/>
          </w:tcPr>
          <w:p w14:paraId="77EC6004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7" w:type="dxa"/>
            <w:tcBorders>
              <w:top w:val="single" w:color="auto" w:sz="6" w:space="0"/>
              <w:left w:val="nil"/>
            </w:tcBorders>
            <w:noWrap w:val="0"/>
            <w:vAlign w:val="top"/>
          </w:tcPr>
          <w:p w14:paraId="683FE1AF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</w:tcBorders>
            <w:noWrap w:val="0"/>
            <w:vAlign w:val="top"/>
          </w:tcPr>
          <w:p w14:paraId="7277C0E4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000000" w:sz="6" w:space="0"/>
              <w:bottom w:val="single" w:color="000000" w:sz="6" w:space="0"/>
              <w:right w:val="single" w:color="auto" w:sz="6" w:space="0"/>
            </w:tcBorders>
            <w:noWrap w:val="0"/>
            <w:vAlign w:val="top"/>
          </w:tcPr>
          <w:p w14:paraId="4331FAD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tcBorders>
              <w:top w:val="single" w:color="auto" w:sz="6" w:space="0"/>
              <w:left w:val="single" w:color="auto" w:sz="6" w:space="0"/>
            </w:tcBorders>
            <w:noWrap w:val="0"/>
            <w:vAlign w:val="top"/>
          </w:tcPr>
          <w:p w14:paraId="740C25E1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</w:tcBorders>
            <w:noWrap w:val="0"/>
            <w:vAlign w:val="top"/>
          </w:tcPr>
          <w:p w14:paraId="70FF3B4F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7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49B4C438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00F25DF4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3A77D25F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6F464AB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0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01CF0BA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 w14:paraId="2D71750D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8" w:space="0"/>
            </w:tcBorders>
            <w:noWrap w:val="0"/>
            <w:vAlign w:val="top"/>
          </w:tcPr>
          <w:p w14:paraId="723A6E1E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2297" w:type="dxa"/>
            <w:gridSpan w:val="5"/>
            <w:tcBorders>
              <w:top w:val="single" w:color="auto" w:sz="18" w:space="0"/>
              <w:left w:val="nil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769307CF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阶 段 标 记</w:t>
            </w:r>
          </w:p>
        </w:tc>
        <w:tc>
          <w:tcPr>
            <w:tcW w:w="1293" w:type="dxa"/>
            <w:tcBorders>
              <w:top w:val="single" w:color="auto" w:sz="18" w:space="0"/>
              <w:left w:val="single" w:color="auto" w:sz="6" w:space="0"/>
              <w:bottom w:val="nil"/>
              <w:right w:val="single" w:color="auto" w:sz="18" w:space="0"/>
            </w:tcBorders>
            <w:noWrap w:val="0"/>
            <w:vAlign w:val="center"/>
          </w:tcPr>
          <w:p w14:paraId="5EA59C9C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共 30页</w:t>
            </w:r>
          </w:p>
        </w:tc>
        <w:tc>
          <w:tcPr>
            <w:tcW w:w="5589" w:type="dxa"/>
            <w:gridSpan w:val="2"/>
            <w:vMerge w:val="restart"/>
            <w:tcBorders>
              <w:top w:val="single" w:color="auto" w:sz="18" w:space="0"/>
              <w:left w:val="single" w:color="auto" w:sz="18" w:space="0"/>
              <w:right w:val="single" w:color="000000" w:sz="18" w:space="0"/>
            </w:tcBorders>
            <w:noWrap w:val="0"/>
            <w:vAlign w:val="center"/>
          </w:tcPr>
          <w:p w14:paraId="443E1092">
            <w:pPr>
              <w:spacing w:before="60" w:line="276" w:lineRule="auto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>
              <w:rPr>
                <w:rFonts w:hint="eastAsia" w:ascii="宋体" w:hAnsi="宋体"/>
                <w:b/>
                <w:sz w:val="28"/>
                <w:szCs w:val="28"/>
              </w:rPr>
              <w:t>WHL510</w:t>
            </w:r>
            <w:r>
              <w:rPr>
                <w:rFonts w:ascii="宋体" w:hAnsi="宋体"/>
                <w:b/>
                <w:sz w:val="28"/>
                <w:szCs w:val="28"/>
              </w:rPr>
              <w:t>000MX</w:t>
            </w:r>
          </w:p>
        </w:tc>
        <w:tc>
          <w:tcPr>
            <w:tcW w:w="302" w:type="dxa"/>
            <w:vMerge w:val="continue"/>
            <w:tcBorders>
              <w:top w:val="nil"/>
              <w:left w:val="single" w:color="000000" w:sz="18" w:space="0"/>
              <w:bottom w:val="nil"/>
            </w:tcBorders>
            <w:noWrap w:val="0"/>
            <w:vAlign w:val="top"/>
          </w:tcPr>
          <w:p w14:paraId="554CF5B4">
            <w:pPr>
              <w:spacing w:before="60"/>
              <w:rPr>
                <w:rFonts w:ascii="宋体" w:hAnsi="宋体"/>
              </w:rPr>
            </w:pPr>
          </w:p>
        </w:tc>
      </w:tr>
      <w:tr w14:paraId="220D803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cantSplit/>
          <w:trHeight w:val="454" w:hRule="exact"/>
        </w:trPr>
        <w:tc>
          <w:tcPr>
            <w:tcW w:w="1432" w:type="dxa"/>
            <w:gridSpan w:val="2"/>
            <w:tcBorders>
              <w:top w:val="nil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2423A3F3">
            <w:pPr>
              <w:jc w:val="center"/>
              <w:rPr>
                <w:rFonts w:ascii="宋体" w:hAnsi="宋体"/>
              </w:rPr>
            </w:pPr>
          </w:p>
        </w:tc>
        <w:tc>
          <w:tcPr>
            <w:tcW w:w="722" w:type="dxa"/>
            <w:tcBorders>
              <w:left w:val="nil"/>
              <w:bottom w:val="single" w:color="auto" w:sz="18" w:space="0"/>
            </w:tcBorders>
            <w:noWrap w:val="0"/>
            <w:vAlign w:val="top"/>
          </w:tcPr>
          <w:p w14:paraId="34351295">
            <w:pPr>
              <w:spacing w:before="6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标记</w:t>
            </w:r>
          </w:p>
        </w:tc>
        <w:tc>
          <w:tcPr>
            <w:tcW w:w="717" w:type="dxa"/>
            <w:tcBorders>
              <w:left w:val="nil"/>
              <w:bottom w:val="single" w:color="auto" w:sz="18" w:space="0"/>
            </w:tcBorders>
            <w:noWrap w:val="0"/>
            <w:vAlign w:val="top"/>
          </w:tcPr>
          <w:p w14:paraId="005FD39A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处数</w:t>
            </w:r>
          </w:p>
        </w:tc>
        <w:tc>
          <w:tcPr>
            <w:tcW w:w="1292" w:type="dxa"/>
            <w:tcBorders>
              <w:bottom w:val="single" w:color="auto" w:sz="18" w:space="0"/>
            </w:tcBorders>
            <w:noWrap w:val="0"/>
            <w:vAlign w:val="top"/>
          </w:tcPr>
          <w:p w14:paraId="011A7698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更改文件号</w:t>
            </w:r>
          </w:p>
        </w:tc>
        <w:tc>
          <w:tcPr>
            <w:tcW w:w="1148" w:type="dxa"/>
            <w:gridSpan w:val="2"/>
            <w:tcBorders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261CA23A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名</w:t>
            </w:r>
          </w:p>
        </w:tc>
        <w:tc>
          <w:tcPr>
            <w:tcW w:w="1004" w:type="dxa"/>
            <w:tcBorders>
              <w:left w:val="single" w:color="auto" w:sz="6" w:space="0"/>
              <w:bottom w:val="single" w:color="auto" w:sz="18" w:space="0"/>
            </w:tcBorders>
            <w:noWrap w:val="0"/>
            <w:vAlign w:val="top"/>
          </w:tcPr>
          <w:p w14:paraId="40DE0EAA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 期</w:t>
            </w:r>
          </w:p>
        </w:tc>
        <w:tc>
          <w:tcPr>
            <w:tcW w:w="718" w:type="dxa"/>
            <w:tcBorders>
              <w:bottom w:val="single" w:color="auto" w:sz="18" w:space="0"/>
            </w:tcBorders>
            <w:noWrap w:val="0"/>
            <w:vAlign w:val="top"/>
          </w:tcPr>
          <w:p w14:paraId="0E435A0A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标记</w:t>
            </w:r>
          </w:p>
        </w:tc>
        <w:tc>
          <w:tcPr>
            <w:tcW w:w="718" w:type="dxa"/>
            <w:tcBorders>
              <w:top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65917922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处数</w:t>
            </w:r>
          </w:p>
        </w:tc>
        <w:tc>
          <w:tcPr>
            <w:tcW w:w="1292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52CC7766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更改文件号</w:t>
            </w: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13868960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签</w:t>
            </w:r>
            <w:r>
              <w:rPr>
                <w:rFonts w:ascii="宋体" w:hAnsi="宋体"/>
              </w:rPr>
              <w:t xml:space="preserve">   </w:t>
            </w:r>
            <w:r>
              <w:rPr>
                <w:rFonts w:hint="eastAsia" w:ascii="宋体" w:hAnsi="宋体"/>
              </w:rPr>
              <w:t>名</w:t>
            </w:r>
          </w:p>
        </w:tc>
        <w:tc>
          <w:tcPr>
            <w:tcW w:w="1148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27449D30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日  期</w:t>
            </w:r>
          </w:p>
        </w:tc>
        <w:tc>
          <w:tcPr>
            <w:tcW w:w="1004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7903769B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</w:t>
            </w:r>
            <w:r>
              <w:rPr>
                <w:rFonts w:ascii="宋体" w:hAnsi="宋体"/>
              </w:rPr>
              <w:t xml:space="preserve"> </w:t>
            </w:r>
            <w:r>
              <w:rPr>
                <w:rFonts w:hint="eastAsia" w:ascii="宋体" w:hAnsi="宋体"/>
              </w:rPr>
              <w:t>准</w:t>
            </w:r>
          </w:p>
        </w:tc>
        <w:tc>
          <w:tcPr>
            <w:tcW w:w="1148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top"/>
          </w:tcPr>
          <w:p w14:paraId="2E64BA46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148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top"/>
          </w:tcPr>
          <w:p w14:paraId="2A036BDE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574" w:type="dxa"/>
            <w:gridSpan w:val="2"/>
            <w:tcBorders>
              <w:top w:val="single" w:color="auto" w:sz="6" w:space="0"/>
              <w:left w:val="nil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72126889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42B7CECD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574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627CD0E6">
            <w:pPr>
              <w:spacing w:before="60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S</w:t>
            </w:r>
          </w:p>
        </w:tc>
        <w:tc>
          <w:tcPr>
            <w:tcW w:w="575" w:type="dxa"/>
            <w:tcBorders>
              <w:top w:val="single" w:color="auto" w:sz="6" w:space="0"/>
              <w:left w:val="single" w:color="auto" w:sz="6" w:space="0"/>
              <w:bottom w:val="single" w:color="auto" w:sz="18" w:space="0"/>
              <w:right w:val="single" w:color="auto" w:sz="6" w:space="0"/>
            </w:tcBorders>
            <w:noWrap w:val="0"/>
            <w:vAlign w:val="center"/>
          </w:tcPr>
          <w:p w14:paraId="17880EAA">
            <w:p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1293" w:type="dxa"/>
            <w:tcBorders>
              <w:top w:val="single" w:color="auto" w:sz="4" w:space="0"/>
              <w:left w:val="single" w:color="auto" w:sz="6" w:space="0"/>
              <w:bottom w:val="single" w:color="auto" w:sz="18" w:space="0"/>
              <w:right w:val="single" w:color="auto" w:sz="18" w:space="0"/>
            </w:tcBorders>
            <w:noWrap w:val="0"/>
            <w:vAlign w:val="center"/>
          </w:tcPr>
          <w:p w14:paraId="77FD1DD4">
            <w:pPr>
              <w:numPr>
                <w:ilvl w:val="0"/>
                <w:numId w:val="5"/>
              </w:numPr>
              <w:spacing w:before="60"/>
              <w:jc w:val="center"/>
              <w:rPr>
                <w:rFonts w:ascii="宋体" w:hAnsi="宋体"/>
              </w:rPr>
            </w:pPr>
          </w:p>
        </w:tc>
        <w:tc>
          <w:tcPr>
            <w:tcW w:w="5589" w:type="dxa"/>
            <w:gridSpan w:val="2"/>
            <w:vMerge w:val="continue"/>
            <w:tcBorders>
              <w:left w:val="single" w:color="auto" w:sz="18" w:space="0"/>
              <w:bottom w:val="single" w:color="auto" w:sz="18" w:space="0"/>
              <w:right w:val="single" w:color="000000" w:sz="18" w:space="0"/>
            </w:tcBorders>
            <w:noWrap w:val="0"/>
            <w:vAlign w:val="top"/>
          </w:tcPr>
          <w:p w14:paraId="6B0446FA">
            <w:pPr>
              <w:pStyle w:val="2"/>
              <w:framePr w:w="0" w:hRule="auto" w:hSpace="0" w:wrap="auto" w:vAnchor="margin" w:hAnchor="text" w:xAlign="left" w:yAlign="inline"/>
              <w:rPr>
                <w:rFonts w:hAnsi="宋体"/>
                <w:b w:val="0"/>
              </w:rPr>
            </w:pPr>
          </w:p>
        </w:tc>
        <w:tc>
          <w:tcPr>
            <w:tcW w:w="302" w:type="dxa"/>
            <w:vMerge w:val="continue"/>
            <w:tcBorders>
              <w:top w:val="nil"/>
              <w:bottom w:val="nil"/>
            </w:tcBorders>
            <w:noWrap w:val="0"/>
            <w:vAlign w:val="top"/>
          </w:tcPr>
          <w:p w14:paraId="588EB902">
            <w:pPr>
              <w:spacing w:before="60"/>
              <w:jc w:val="center"/>
              <w:rPr>
                <w:rFonts w:ascii="宋体" w:hAnsi="宋体"/>
              </w:rPr>
            </w:pPr>
          </w:p>
        </w:tc>
      </w:tr>
      <w:tr w14:paraId="1688C386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28" w:type="dxa"/>
            <w:bottom w:w="0" w:type="dxa"/>
            <w:right w:w="28" w:type="dxa"/>
          </w:tblCellMar>
        </w:tblPrEx>
        <w:trPr>
          <w:trHeight w:val="209" w:hRule="atLeast"/>
        </w:trPr>
        <w:tc>
          <w:tcPr>
            <w:tcW w:w="24120" w:type="dxa"/>
            <w:gridSpan w:val="30"/>
            <w:tcBorders>
              <w:top w:val="nil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 w14:paraId="5DA7ECFE">
            <w:pPr>
              <w:spacing w:line="0" w:lineRule="atLeast"/>
              <w:rPr>
                <w:rFonts w:hint="eastAsia" w:ascii="宋体" w:hAnsi="宋体"/>
                <w:sz w:val="21"/>
              </w:rPr>
            </w:pPr>
            <w:r>
              <w:rPr>
                <w:rFonts w:hint="eastAsia" w:ascii="宋体" w:hAnsi="宋体"/>
              </w:rPr>
              <w:t xml:space="preserve">             </w:t>
            </w:r>
            <w:r>
              <w:rPr>
                <w:rFonts w:hint="eastAsia" w:ascii="宋体" w:hAnsi="宋体"/>
                <w:sz w:val="21"/>
              </w:rPr>
              <w:t>格式3</w:t>
            </w:r>
          </w:p>
        </w:tc>
      </w:tr>
    </w:tbl>
    <w:p w14:paraId="16F1D098">
      <w:pPr>
        <w:tabs>
          <w:tab w:val="left" w:pos="10206"/>
        </w:tabs>
        <w:rPr>
          <w:rFonts w:ascii="宋体" w:hAnsi="宋体"/>
        </w:rPr>
      </w:pPr>
    </w:p>
    <w:p w14:paraId="60E084DF">
      <w:pPr>
        <w:tabs>
          <w:tab w:val="left" w:pos="10206"/>
        </w:tabs>
        <w:rPr>
          <w:rFonts w:hint="eastAsia" w:ascii="宋体" w:hAnsi="宋体"/>
        </w:rPr>
        <w:sectPr>
          <w:headerReference r:id="rId6" w:type="default"/>
          <w:footerReference r:id="rId7" w:type="default"/>
          <w:type w:val="oddPage"/>
          <w:pgSz w:w="25232" w:h="18824" w:orient="landscape"/>
          <w:pgMar w:top="567" w:right="567" w:bottom="567" w:left="567" w:header="0" w:footer="0" w:gutter="0"/>
          <w:cols w:space="720" w:num="1"/>
          <w:docGrid w:linePitch="326" w:charSpace="0"/>
        </w:sectPr>
      </w:pPr>
    </w:p>
    <w:p w14:paraId="58724D5E">
      <w:pPr>
        <w:tabs>
          <w:tab w:val="left" w:pos="2667"/>
        </w:tabs>
        <w:rPr>
          <w:rFonts w:hint="eastAsia" w:ascii="宋体" w:hAnsi="宋体"/>
        </w:rPr>
      </w:pPr>
    </w:p>
    <w:sectPr>
      <w:headerReference r:id="rId8" w:type="default"/>
      <w:footerReference r:id="rId9" w:type="default"/>
      <w:type w:val="oddPage"/>
      <w:pgSz w:w="16838" w:h="23811"/>
      <w:pgMar w:top="567" w:right="567" w:bottom="567" w:left="567" w:header="0" w:footer="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0F6387"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CB9BF05">
    <w:pPr>
      <w:pStyle w:val="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1A4734C">
    <w:pPr>
      <w:pStyle w:val="10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D586899">
    <w:pPr>
      <w:pStyle w:val="10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3971A55">
    <w:pPr>
      <w:pStyle w:val="10"/>
      <w:pBdr>
        <w:bottom w:val="none" w:color="auto" w:sz="0" w:space="0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4C517B"/>
    <w:multiLevelType w:val="multilevel"/>
    <w:tmpl w:val="234C517B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667037E"/>
    <w:multiLevelType w:val="multilevel"/>
    <w:tmpl w:val="2667037E"/>
    <w:lvl w:ilvl="0" w:tentative="0">
      <w:start w:val="1"/>
      <w:numFmt w:val="decimal"/>
      <w:lvlText w:val="第 %1 页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29075C"/>
    <w:multiLevelType w:val="multilevel"/>
    <w:tmpl w:val="3A29075C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1B613F"/>
    <w:multiLevelType w:val="multilevel"/>
    <w:tmpl w:val="3E1B613F"/>
    <w:lvl w:ilvl="0" w:tentative="0">
      <w:start w:val="1"/>
      <w:numFmt w:val="decimal"/>
      <w:lvlText w:val="第 %1 页"/>
      <w:lvlJc w:val="left"/>
      <w:pPr>
        <w:ind w:left="440" w:hanging="4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4">
    <w:nsid w:val="729E59C3"/>
    <w:multiLevelType w:val="multilevel"/>
    <w:tmpl w:val="729E59C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dit="readOnly" w:enforcement="0"/>
  <w:defaultTabStop w:val="425"/>
  <w:hyphenationZone w:val="36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noLineBreaksAfter w:lang="zh-CN" w:val="([{·‘“〈《「『【〔〖（．［｛"/>
  <w:noLineBreaksBefore w:lang="zh-CN" w:val="!),.:;?]}¨·ˇˉ—‖’”…∶、。〃々〉》」』】〕〗！＂＇），．：；？］｀｜｝～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B66"/>
    <w:rsid w:val="00017629"/>
    <w:rsid w:val="0002322F"/>
    <w:rsid w:val="00025BBA"/>
    <w:rsid w:val="00031167"/>
    <w:rsid w:val="00031798"/>
    <w:rsid w:val="00032A10"/>
    <w:rsid w:val="000337ED"/>
    <w:rsid w:val="00033C48"/>
    <w:rsid w:val="0003532F"/>
    <w:rsid w:val="00035782"/>
    <w:rsid w:val="0004087E"/>
    <w:rsid w:val="00040C05"/>
    <w:rsid w:val="00040E98"/>
    <w:rsid w:val="0004634D"/>
    <w:rsid w:val="00052AD6"/>
    <w:rsid w:val="000537B2"/>
    <w:rsid w:val="00057A41"/>
    <w:rsid w:val="00061EA3"/>
    <w:rsid w:val="000708C0"/>
    <w:rsid w:val="00070F75"/>
    <w:rsid w:val="00075C8D"/>
    <w:rsid w:val="000762FB"/>
    <w:rsid w:val="00077E0C"/>
    <w:rsid w:val="00080390"/>
    <w:rsid w:val="00080DDC"/>
    <w:rsid w:val="000814F2"/>
    <w:rsid w:val="0008188D"/>
    <w:rsid w:val="0008311C"/>
    <w:rsid w:val="00085697"/>
    <w:rsid w:val="0008575D"/>
    <w:rsid w:val="00087887"/>
    <w:rsid w:val="00091EE8"/>
    <w:rsid w:val="0009515C"/>
    <w:rsid w:val="00096464"/>
    <w:rsid w:val="000A0258"/>
    <w:rsid w:val="000A0A54"/>
    <w:rsid w:val="000A0E1B"/>
    <w:rsid w:val="000A26B5"/>
    <w:rsid w:val="000A525D"/>
    <w:rsid w:val="000A6F16"/>
    <w:rsid w:val="000A7673"/>
    <w:rsid w:val="000A77A3"/>
    <w:rsid w:val="000A7C2D"/>
    <w:rsid w:val="000A7F0A"/>
    <w:rsid w:val="000B1453"/>
    <w:rsid w:val="000B17C3"/>
    <w:rsid w:val="000B44D9"/>
    <w:rsid w:val="000B67CC"/>
    <w:rsid w:val="000B775C"/>
    <w:rsid w:val="000C1E77"/>
    <w:rsid w:val="000C1FBB"/>
    <w:rsid w:val="000C3582"/>
    <w:rsid w:val="000C6C5C"/>
    <w:rsid w:val="000C71AB"/>
    <w:rsid w:val="000D318D"/>
    <w:rsid w:val="000E04CA"/>
    <w:rsid w:val="000E18EE"/>
    <w:rsid w:val="000E2D6B"/>
    <w:rsid w:val="000E53D9"/>
    <w:rsid w:val="000E6400"/>
    <w:rsid w:val="000E728D"/>
    <w:rsid w:val="000F0838"/>
    <w:rsid w:val="000F3824"/>
    <w:rsid w:val="000F5408"/>
    <w:rsid w:val="000F581A"/>
    <w:rsid w:val="001011DC"/>
    <w:rsid w:val="00101250"/>
    <w:rsid w:val="0010202D"/>
    <w:rsid w:val="001032F3"/>
    <w:rsid w:val="001043DB"/>
    <w:rsid w:val="00105C5B"/>
    <w:rsid w:val="0010628E"/>
    <w:rsid w:val="00111361"/>
    <w:rsid w:val="00112B07"/>
    <w:rsid w:val="0011426C"/>
    <w:rsid w:val="00114A95"/>
    <w:rsid w:val="00114E8D"/>
    <w:rsid w:val="00115008"/>
    <w:rsid w:val="00115010"/>
    <w:rsid w:val="00116199"/>
    <w:rsid w:val="0011628B"/>
    <w:rsid w:val="00116410"/>
    <w:rsid w:val="00121DFD"/>
    <w:rsid w:val="00122E5B"/>
    <w:rsid w:val="00123817"/>
    <w:rsid w:val="001248D5"/>
    <w:rsid w:val="00127A8E"/>
    <w:rsid w:val="0013020C"/>
    <w:rsid w:val="0013168F"/>
    <w:rsid w:val="00131CF5"/>
    <w:rsid w:val="00135542"/>
    <w:rsid w:val="00136676"/>
    <w:rsid w:val="001418DC"/>
    <w:rsid w:val="00141A73"/>
    <w:rsid w:val="001423E6"/>
    <w:rsid w:val="00145F94"/>
    <w:rsid w:val="00145FA7"/>
    <w:rsid w:val="00151DEA"/>
    <w:rsid w:val="001549CD"/>
    <w:rsid w:val="001565A0"/>
    <w:rsid w:val="00156AAF"/>
    <w:rsid w:val="00160DA3"/>
    <w:rsid w:val="001620FD"/>
    <w:rsid w:val="00164FC5"/>
    <w:rsid w:val="001656D3"/>
    <w:rsid w:val="0016608B"/>
    <w:rsid w:val="001662C1"/>
    <w:rsid w:val="001705F0"/>
    <w:rsid w:val="00171933"/>
    <w:rsid w:val="00173DB5"/>
    <w:rsid w:val="00174511"/>
    <w:rsid w:val="00174C84"/>
    <w:rsid w:val="0018031A"/>
    <w:rsid w:val="001805D8"/>
    <w:rsid w:val="00183E2D"/>
    <w:rsid w:val="00185D49"/>
    <w:rsid w:val="00192550"/>
    <w:rsid w:val="00192DEF"/>
    <w:rsid w:val="001944BB"/>
    <w:rsid w:val="001965F4"/>
    <w:rsid w:val="00197073"/>
    <w:rsid w:val="00197083"/>
    <w:rsid w:val="0019727B"/>
    <w:rsid w:val="001A1570"/>
    <w:rsid w:val="001A3132"/>
    <w:rsid w:val="001A4137"/>
    <w:rsid w:val="001A4675"/>
    <w:rsid w:val="001A5A15"/>
    <w:rsid w:val="001A6A16"/>
    <w:rsid w:val="001B3AE2"/>
    <w:rsid w:val="001B64E7"/>
    <w:rsid w:val="001B74D4"/>
    <w:rsid w:val="001C0207"/>
    <w:rsid w:val="001C0691"/>
    <w:rsid w:val="001C1B88"/>
    <w:rsid w:val="001C2F1E"/>
    <w:rsid w:val="001C30A3"/>
    <w:rsid w:val="001C3C21"/>
    <w:rsid w:val="001C3F78"/>
    <w:rsid w:val="001C4A30"/>
    <w:rsid w:val="001C5DD0"/>
    <w:rsid w:val="001D14BA"/>
    <w:rsid w:val="001D37CC"/>
    <w:rsid w:val="001D512C"/>
    <w:rsid w:val="001D5C2A"/>
    <w:rsid w:val="001E438B"/>
    <w:rsid w:val="001E4DC2"/>
    <w:rsid w:val="001E5890"/>
    <w:rsid w:val="001E6451"/>
    <w:rsid w:val="001E67A6"/>
    <w:rsid w:val="001E6D1E"/>
    <w:rsid w:val="001E77E8"/>
    <w:rsid w:val="001F1FBA"/>
    <w:rsid w:val="001F20B1"/>
    <w:rsid w:val="001F59BA"/>
    <w:rsid w:val="0020003F"/>
    <w:rsid w:val="00201AF7"/>
    <w:rsid w:val="00202EB8"/>
    <w:rsid w:val="0020464C"/>
    <w:rsid w:val="0021508A"/>
    <w:rsid w:val="002217B8"/>
    <w:rsid w:val="00227CDC"/>
    <w:rsid w:val="00230F96"/>
    <w:rsid w:val="00232DC0"/>
    <w:rsid w:val="00234744"/>
    <w:rsid w:val="0023547A"/>
    <w:rsid w:val="00236126"/>
    <w:rsid w:val="0023661A"/>
    <w:rsid w:val="00236A2A"/>
    <w:rsid w:val="00237BD6"/>
    <w:rsid w:val="002429F7"/>
    <w:rsid w:val="002433A8"/>
    <w:rsid w:val="002463F2"/>
    <w:rsid w:val="00253445"/>
    <w:rsid w:val="002535DD"/>
    <w:rsid w:val="00255632"/>
    <w:rsid w:val="00257A7F"/>
    <w:rsid w:val="002601AD"/>
    <w:rsid w:val="00260208"/>
    <w:rsid w:val="00260C7C"/>
    <w:rsid w:val="00262479"/>
    <w:rsid w:val="002641CA"/>
    <w:rsid w:val="00267174"/>
    <w:rsid w:val="00267235"/>
    <w:rsid w:val="002707BE"/>
    <w:rsid w:val="00270C65"/>
    <w:rsid w:val="00271B99"/>
    <w:rsid w:val="00271EFD"/>
    <w:rsid w:val="00272960"/>
    <w:rsid w:val="0027490A"/>
    <w:rsid w:val="0027499C"/>
    <w:rsid w:val="00280A12"/>
    <w:rsid w:val="002812FE"/>
    <w:rsid w:val="00285227"/>
    <w:rsid w:val="0028565F"/>
    <w:rsid w:val="0028768E"/>
    <w:rsid w:val="00291DEB"/>
    <w:rsid w:val="002924DB"/>
    <w:rsid w:val="00293234"/>
    <w:rsid w:val="00294181"/>
    <w:rsid w:val="00294AEF"/>
    <w:rsid w:val="002962B1"/>
    <w:rsid w:val="00296772"/>
    <w:rsid w:val="0029699A"/>
    <w:rsid w:val="002975C9"/>
    <w:rsid w:val="002A06E4"/>
    <w:rsid w:val="002A0775"/>
    <w:rsid w:val="002A3630"/>
    <w:rsid w:val="002A4FC1"/>
    <w:rsid w:val="002A5A50"/>
    <w:rsid w:val="002A6212"/>
    <w:rsid w:val="002A76A8"/>
    <w:rsid w:val="002B050F"/>
    <w:rsid w:val="002B120D"/>
    <w:rsid w:val="002B42FA"/>
    <w:rsid w:val="002B480F"/>
    <w:rsid w:val="002B7DF1"/>
    <w:rsid w:val="002C4058"/>
    <w:rsid w:val="002C4ED0"/>
    <w:rsid w:val="002D5268"/>
    <w:rsid w:val="002D636C"/>
    <w:rsid w:val="002D689F"/>
    <w:rsid w:val="002E0800"/>
    <w:rsid w:val="002E6D86"/>
    <w:rsid w:val="002E6FCB"/>
    <w:rsid w:val="002E72DD"/>
    <w:rsid w:val="002F1D16"/>
    <w:rsid w:val="002F3607"/>
    <w:rsid w:val="002F3F52"/>
    <w:rsid w:val="002F45CA"/>
    <w:rsid w:val="002F76F2"/>
    <w:rsid w:val="00300F53"/>
    <w:rsid w:val="00301751"/>
    <w:rsid w:val="00302B92"/>
    <w:rsid w:val="0030357A"/>
    <w:rsid w:val="0030362B"/>
    <w:rsid w:val="00303D2D"/>
    <w:rsid w:val="003043A5"/>
    <w:rsid w:val="00304D87"/>
    <w:rsid w:val="0030766A"/>
    <w:rsid w:val="00307AE6"/>
    <w:rsid w:val="003113C0"/>
    <w:rsid w:val="00313783"/>
    <w:rsid w:val="00314C76"/>
    <w:rsid w:val="0031589F"/>
    <w:rsid w:val="003166FD"/>
    <w:rsid w:val="00316BFD"/>
    <w:rsid w:val="00322DED"/>
    <w:rsid w:val="00323FA1"/>
    <w:rsid w:val="00324120"/>
    <w:rsid w:val="00324DA3"/>
    <w:rsid w:val="0032546F"/>
    <w:rsid w:val="00327CE3"/>
    <w:rsid w:val="00330579"/>
    <w:rsid w:val="00332485"/>
    <w:rsid w:val="00334F15"/>
    <w:rsid w:val="0033513C"/>
    <w:rsid w:val="00342009"/>
    <w:rsid w:val="003425FE"/>
    <w:rsid w:val="0034794F"/>
    <w:rsid w:val="0035235F"/>
    <w:rsid w:val="00354B35"/>
    <w:rsid w:val="003617E5"/>
    <w:rsid w:val="00362A92"/>
    <w:rsid w:val="00365976"/>
    <w:rsid w:val="003661C4"/>
    <w:rsid w:val="0036661A"/>
    <w:rsid w:val="00366F14"/>
    <w:rsid w:val="00373908"/>
    <w:rsid w:val="0037506E"/>
    <w:rsid w:val="003771D1"/>
    <w:rsid w:val="00377DB7"/>
    <w:rsid w:val="0038062A"/>
    <w:rsid w:val="00380C8D"/>
    <w:rsid w:val="003818F9"/>
    <w:rsid w:val="003820B4"/>
    <w:rsid w:val="00382218"/>
    <w:rsid w:val="0038292A"/>
    <w:rsid w:val="003830E4"/>
    <w:rsid w:val="003845D5"/>
    <w:rsid w:val="00387EB8"/>
    <w:rsid w:val="00392DA1"/>
    <w:rsid w:val="00397407"/>
    <w:rsid w:val="00397596"/>
    <w:rsid w:val="00397D06"/>
    <w:rsid w:val="003A093C"/>
    <w:rsid w:val="003A1654"/>
    <w:rsid w:val="003A1918"/>
    <w:rsid w:val="003A2194"/>
    <w:rsid w:val="003A5B0B"/>
    <w:rsid w:val="003A6045"/>
    <w:rsid w:val="003B0BC2"/>
    <w:rsid w:val="003B1660"/>
    <w:rsid w:val="003C0149"/>
    <w:rsid w:val="003C408B"/>
    <w:rsid w:val="003C6313"/>
    <w:rsid w:val="003C63DD"/>
    <w:rsid w:val="003C6BFC"/>
    <w:rsid w:val="003C79D3"/>
    <w:rsid w:val="003D220B"/>
    <w:rsid w:val="003D30B2"/>
    <w:rsid w:val="003D34EA"/>
    <w:rsid w:val="003D40A3"/>
    <w:rsid w:val="003D6B0D"/>
    <w:rsid w:val="003E0F8C"/>
    <w:rsid w:val="003E321F"/>
    <w:rsid w:val="003E4267"/>
    <w:rsid w:val="003F060B"/>
    <w:rsid w:val="003F12DC"/>
    <w:rsid w:val="003F14E7"/>
    <w:rsid w:val="003F6661"/>
    <w:rsid w:val="003F6D3A"/>
    <w:rsid w:val="00400753"/>
    <w:rsid w:val="004009E2"/>
    <w:rsid w:val="00402928"/>
    <w:rsid w:val="00404C4F"/>
    <w:rsid w:val="00405220"/>
    <w:rsid w:val="00412A9F"/>
    <w:rsid w:val="0041396D"/>
    <w:rsid w:val="00414C88"/>
    <w:rsid w:val="004155ED"/>
    <w:rsid w:val="00415F01"/>
    <w:rsid w:val="00416A62"/>
    <w:rsid w:val="00420D25"/>
    <w:rsid w:val="00421766"/>
    <w:rsid w:val="00422EDC"/>
    <w:rsid w:val="004236C4"/>
    <w:rsid w:val="00430BA4"/>
    <w:rsid w:val="00430E84"/>
    <w:rsid w:val="004329D4"/>
    <w:rsid w:val="00433DE9"/>
    <w:rsid w:val="00433FF0"/>
    <w:rsid w:val="00434ABA"/>
    <w:rsid w:val="00435127"/>
    <w:rsid w:val="00435D87"/>
    <w:rsid w:val="00436892"/>
    <w:rsid w:val="00440D63"/>
    <w:rsid w:val="00440FB6"/>
    <w:rsid w:val="004429BD"/>
    <w:rsid w:val="00446500"/>
    <w:rsid w:val="00447F55"/>
    <w:rsid w:val="00450438"/>
    <w:rsid w:val="0045228D"/>
    <w:rsid w:val="00455077"/>
    <w:rsid w:val="00457A25"/>
    <w:rsid w:val="0046014A"/>
    <w:rsid w:val="00461814"/>
    <w:rsid w:val="004622A8"/>
    <w:rsid w:val="00463887"/>
    <w:rsid w:val="00463D8C"/>
    <w:rsid w:val="00466628"/>
    <w:rsid w:val="004668F6"/>
    <w:rsid w:val="00466A87"/>
    <w:rsid w:val="00467BEA"/>
    <w:rsid w:val="00471705"/>
    <w:rsid w:val="00473F90"/>
    <w:rsid w:val="00474DD7"/>
    <w:rsid w:val="00476483"/>
    <w:rsid w:val="00476686"/>
    <w:rsid w:val="00482317"/>
    <w:rsid w:val="004840B1"/>
    <w:rsid w:val="00485609"/>
    <w:rsid w:val="00485FE8"/>
    <w:rsid w:val="00487346"/>
    <w:rsid w:val="0048738B"/>
    <w:rsid w:val="00487759"/>
    <w:rsid w:val="0048790F"/>
    <w:rsid w:val="00492A70"/>
    <w:rsid w:val="0049394E"/>
    <w:rsid w:val="004A0E86"/>
    <w:rsid w:val="004A10C7"/>
    <w:rsid w:val="004A1A98"/>
    <w:rsid w:val="004A2FFC"/>
    <w:rsid w:val="004A325D"/>
    <w:rsid w:val="004A4140"/>
    <w:rsid w:val="004A487B"/>
    <w:rsid w:val="004A630F"/>
    <w:rsid w:val="004B1FF9"/>
    <w:rsid w:val="004B24FE"/>
    <w:rsid w:val="004B2C5F"/>
    <w:rsid w:val="004B5383"/>
    <w:rsid w:val="004B53BC"/>
    <w:rsid w:val="004B5A7B"/>
    <w:rsid w:val="004B6172"/>
    <w:rsid w:val="004B6262"/>
    <w:rsid w:val="004B78D7"/>
    <w:rsid w:val="004C01B5"/>
    <w:rsid w:val="004C0C27"/>
    <w:rsid w:val="004C10FC"/>
    <w:rsid w:val="004C2928"/>
    <w:rsid w:val="004C570D"/>
    <w:rsid w:val="004C6902"/>
    <w:rsid w:val="004D1E2B"/>
    <w:rsid w:val="004D3929"/>
    <w:rsid w:val="004D4FB8"/>
    <w:rsid w:val="004D739A"/>
    <w:rsid w:val="004E0722"/>
    <w:rsid w:val="004E2988"/>
    <w:rsid w:val="004E3490"/>
    <w:rsid w:val="004E5AE6"/>
    <w:rsid w:val="004E65FF"/>
    <w:rsid w:val="004E7651"/>
    <w:rsid w:val="004F1BC0"/>
    <w:rsid w:val="004F23D0"/>
    <w:rsid w:val="004F2636"/>
    <w:rsid w:val="004F4E30"/>
    <w:rsid w:val="004F64A0"/>
    <w:rsid w:val="004F7231"/>
    <w:rsid w:val="00501DCC"/>
    <w:rsid w:val="00502D99"/>
    <w:rsid w:val="00503B10"/>
    <w:rsid w:val="005048B2"/>
    <w:rsid w:val="00505B35"/>
    <w:rsid w:val="00510544"/>
    <w:rsid w:val="00513F48"/>
    <w:rsid w:val="00513FAE"/>
    <w:rsid w:val="005151F9"/>
    <w:rsid w:val="00522708"/>
    <w:rsid w:val="00522711"/>
    <w:rsid w:val="00530873"/>
    <w:rsid w:val="00532612"/>
    <w:rsid w:val="00533566"/>
    <w:rsid w:val="00534954"/>
    <w:rsid w:val="00540973"/>
    <w:rsid w:val="005422A8"/>
    <w:rsid w:val="00550DF4"/>
    <w:rsid w:val="00553DF2"/>
    <w:rsid w:val="0055692A"/>
    <w:rsid w:val="00564394"/>
    <w:rsid w:val="00564F64"/>
    <w:rsid w:val="005674A1"/>
    <w:rsid w:val="00570C35"/>
    <w:rsid w:val="00573E5D"/>
    <w:rsid w:val="0057663C"/>
    <w:rsid w:val="00580B0A"/>
    <w:rsid w:val="00580F18"/>
    <w:rsid w:val="00581755"/>
    <w:rsid w:val="00583F32"/>
    <w:rsid w:val="00584CEC"/>
    <w:rsid w:val="00584EC6"/>
    <w:rsid w:val="00587753"/>
    <w:rsid w:val="00587D57"/>
    <w:rsid w:val="00587E8F"/>
    <w:rsid w:val="00593B85"/>
    <w:rsid w:val="00594118"/>
    <w:rsid w:val="00595954"/>
    <w:rsid w:val="0059632D"/>
    <w:rsid w:val="005964CF"/>
    <w:rsid w:val="005A0358"/>
    <w:rsid w:val="005A0EDF"/>
    <w:rsid w:val="005A14B8"/>
    <w:rsid w:val="005A1C40"/>
    <w:rsid w:val="005A1F59"/>
    <w:rsid w:val="005A22D7"/>
    <w:rsid w:val="005A28D5"/>
    <w:rsid w:val="005A3C33"/>
    <w:rsid w:val="005A439D"/>
    <w:rsid w:val="005A6488"/>
    <w:rsid w:val="005A6EEC"/>
    <w:rsid w:val="005B5620"/>
    <w:rsid w:val="005B63D0"/>
    <w:rsid w:val="005B77D6"/>
    <w:rsid w:val="005B7927"/>
    <w:rsid w:val="005C01EF"/>
    <w:rsid w:val="005C1125"/>
    <w:rsid w:val="005C2F9C"/>
    <w:rsid w:val="005C3106"/>
    <w:rsid w:val="005C375C"/>
    <w:rsid w:val="005C43FC"/>
    <w:rsid w:val="005C66E1"/>
    <w:rsid w:val="005C7013"/>
    <w:rsid w:val="005C7543"/>
    <w:rsid w:val="005C7991"/>
    <w:rsid w:val="005D2B5E"/>
    <w:rsid w:val="005D2D16"/>
    <w:rsid w:val="005D7C67"/>
    <w:rsid w:val="005E0AB6"/>
    <w:rsid w:val="005E0D94"/>
    <w:rsid w:val="005E1813"/>
    <w:rsid w:val="005E6565"/>
    <w:rsid w:val="005E67B1"/>
    <w:rsid w:val="005F05E1"/>
    <w:rsid w:val="005F248F"/>
    <w:rsid w:val="005F2700"/>
    <w:rsid w:val="005F2EE1"/>
    <w:rsid w:val="005F3846"/>
    <w:rsid w:val="005F52E4"/>
    <w:rsid w:val="005F5F17"/>
    <w:rsid w:val="005F7719"/>
    <w:rsid w:val="005F7890"/>
    <w:rsid w:val="005F7A85"/>
    <w:rsid w:val="0060103A"/>
    <w:rsid w:val="00603140"/>
    <w:rsid w:val="006043DB"/>
    <w:rsid w:val="006049F5"/>
    <w:rsid w:val="0060630D"/>
    <w:rsid w:val="00607229"/>
    <w:rsid w:val="006137D4"/>
    <w:rsid w:val="006140B5"/>
    <w:rsid w:val="00614AFE"/>
    <w:rsid w:val="00614F36"/>
    <w:rsid w:val="00617160"/>
    <w:rsid w:val="00617E6E"/>
    <w:rsid w:val="00624AFD"/>
    <w:rsid w:val="006279C9"/>
    <w:rsid w:val="00630FB3"/>
    <w:rsid w:val="0063219B"/>
    <w:rsid w:val="00632BE1"/>
    <w:rsid w:val="00632DEC"/>
    <w:rsid w:val="00633708"/>
    <w:rsid w:val="00634A43"/>
    <w:rsid w:val="00636973"/>
    <w:rsid w:val="006373FC"/>
    <w:rsid w:val="00637FCC"/>
    <w:rsid w:val="00643233"/>
    <w:rsid w:val="00645327"/>
    <w:rsid w:val="006546AD"/>
    <w:rsid w:val="0065666D"/>
    <w:rsid w:val="00657E32"/>
    <w:rsid w:val="00660498"/>
    <w:rsid w:val="00660D2A"/>
    <w:rsid w:val="00662CD2"/>
    <w:rsid w:val="00663F14"/>
    <w:rsid w:val="00664463"/>
    <w:rsid w:val="00664EA8"/>
    <w:rsid w:val="00664FC6"/>
    <w:rsid w:val="00665900"/>
    <w:rsid w:val="00666DDE"/>
    <w:rsid w:val="00667653"/>
    <w:rsid w:val="00667701"/>
    <w:rsid w:val="006710C2"/>
    <w:rsid w:val="00671B02"/>
    <w:rsid w:val="006747CE"/>
    <w:rsid w:val="00675F06"/>
    <w:rsid w:val="00676A71"/>
    <w:rsid w:val="0067726E"/>
    <w:rsid w:val="006804E1"/>
    <w:rsid w:val="00680E6C"/>
    <w:rsid w:val="006812BF"/>
    <w:rsid w:val="00682203"/>
    <w:rsid w:val="0068301C"/>
    <w:rsid w:val="00685398"/>
    <w:rsid w:val="006855ED"/>
    <w:rsid w:val="0068691E"/>
    <w:rsid w:val="006879E5"/>
    <w:rsid w:val="00695015"/>
    <w:rsid w:val="00695095"/>
    <w:rsid w:val="00696C39"/>
    <w:rsid w:val="006A1CE1"/>
    <w:rsid w:val="006A25E8"/>
    <w:rsid w:val="006A50FF"/>
    <w:rsid w:val="006A6392"/>
    <w:rsid w:val="006B0BF1"/>
    <w:rsid w:val="006B1E5C"/>
    <w:rsid w:val="006B2BA1"/>
    <w:rsid w:val="006B5059"/>
    <w:rsid w:val="006C0797"/>
    <w:rsid w:val="006C0DC5"/>
    <w:rsid w:val="006D25A2"/>
    <w:rsid w:val="006D2E5D"/>
    <w:rsid w:val="006D413A"/>
    <w:rsid w:val="006D4721"/>
    <w:rsid w:val="006D48AC"/>
    <w:rsid w:val="006D51B4"/>
    <w:rsid w:val="006E578B"/>
    <w:rsid w:val="006F6842"/>
    <w:rsid w:val="00702343"/>
    <w:rsid w:val="00706B9D"/>
    <w:rsid w:val="00710FBB"/>
    <w:rsid w:val="00711051"/>
    <w:rsid w:val="00712B67"/>
    <w:rsid w:val="00717C47"/>
    <w:rsid w:val="00721A33"/>
    <w:rsid w:val="00726518"/>
    <w:rsid w:val="00727BAD"/>
    <w:rsid w:val="00727F23"/>
    <w:rsid w:val="00732BC5"/>
    <w:rsid w:val="00733381"/>
    <w:rsid w:val="0073419E"/>
    <w:rsid w:val="00741F77"/>
    <w:rsid w:val="0074257C"/>
    <w:rsid w:val="007453E3"/>
    <w:rsid w:val="007467A0"/>
    <w:rsid w:val="00750032"/>
    <w:rsid w:val="0075209C"/>
    <w:rsid w:val="00754273"/>
    <w:rsid w:val="00754A43"/>
    <w:rsid w:val="0075603D"/>
    <w:rsid w:val="007565D8"/>
    <w:rsid w:val="00760E76"/>
    <w:rsid w:val="00765DA1"/>
    <w:rsid w:val="00767BF7"/>
    <w:rsid w:val="007706CF"/>
    <w:rsid w:val="00770914"/>
    <w:rsid w:val="0077133C"/>
    <w:rsid w:val="00771B1B"/>
    <w:rsid w:val="00773269"/>
    <w:rsid w:val="0077426F"/>
    <w:rsid w:val="007759F0"/>
    <w:rsid w:val="00776455"/>
    <w:rsid w:val="007775A2"/>
    <w:rsid w:val="007803B3"/>
    <w:rsid w:val="00785941"/>
    <w:rsid w:val="00786DA1"/>
    <w:rsid w:val="007877BC"/>
    <w:rsid w:val="007878DF"/>
    <w:rsid w:val="0079022E"/>
    <w:rsid w:val="007911E8"/>
    <w:rsid w:val="007914F7"/>
    <w:rsid w:val="00794E82"/>
    <w:rsid w:val="007952F3"/>
    <w:rsid w:val="00795E9C"/>
    <w:rsid w:val="00796B62"/>
    <w:rsid w:val="007973AA"/>
    <w:rsid w:val="007973C0"/>
    <w:rsid w:val="007979FA"/>
    <w:rsid w:val="007A0100"/>
    <w:rsid w:val="007A2FFC"/>
    <w:rsid w:val="007A369F"/>
    <w:rsid w:val="007A5E3A"/>
    <w:rsid w:val="007A64E3"/>
    <w:rsid w:val="007A6D7E"/>
    <w:rsid w:val="007A7587"/>
    <w:rsid w:val="007B01E1"/>
    <w:rsid w:val="007B1631"/>
    <w:rsid w:val="007B2D0C"/>
    <w:rsid w:val="007B5A98"/>
    <w:rsid w:val="007B5CB2"/>
    <w:rsid w:val="007B6395"/>
    <w:rsid w:val="007C01CB"/>
    <w:rsid w:val="007C2EC3"/>
    <w:rsid w:val="007C3293"/>
    <w:rsid w:val="007C5C7B"/>
    <w:rsid w:val="007C63C0"/>
    <w:rsid w:val="007C64EF"/>
    <w:rsid w:val="007C75DD"/>
    <w:rsid w:val="007D1294"/>
    <w:rsid w:val="007D198A"/>
    <w:rsid w:val="007D2122"/>
    <w:rsid w:val="007D2D65"/>
    <w:rsid w:val="007D385E"/>
    <w:rsid w:val="007D57B4"/>
    <w:rsid w:val="007D70E0"/>
    <w:rsid w:val="007E04B9"/>
    <w:rsid w:val="007E216B"/>
    <w:rsid w:val="007E27F2"/>
    <w:rsid w:val="007E483A"/>
    <w:rsid w:val="007E5240"/>
    <w:rsid w:val="007E5870"/>
    <w:rsid w:val="007E6895"/>
    <w:rsid w:val="007E6B6F"/>
    <w:rsid w:val="007E716B"/>
    <w:rsid w:val="007F0F91"/>
    <w:rsid w:val="007F15D7"/>
    <w:rsid w:val="007F1875"/>
    <w:rsid w:val="007F1D5A"/>
    <w:rsid w:val="007F5F37"/>
    <w:rsid w:val="007F6B5E"/>
    <w:rsid w:val="007F6B60"/>
    <w:rsid w:val="007F75E9"/>
    <w:rsid w:val="008015D1"/>
    <w:rsid w:val="00801ADE"/>
    <w:rsid w:val="00802A86"/>
    <w:rsid w:val="00803D68"/>
    <w:rsid w:val="0080456A"/>
    <w:rsid w:val="0080546D"/>
    <w:rsid w:val="00807715"/>
    <w:rsid w:val="00811F8E"/>
    <w:rsid w:val="00812C3B"/>
    <w:rsid w:val="00813714"/>
    <w:rsid w:val="00813AC9"/>
    <w:rsid w:val="00813F11"/>
    <w:rsid w:val="008148E4"/>
    <w:rsid w:val="00814904"/>
    <w:rsid w:val="00820C12"/>
    <w:rsid w:val="008214AD"/>
    <w:rsid w:val="00822D95"/>
    <w:rsid w:val="00822FB5"/>
    <w:rsid w:val="008235BD"/>
    <w:rsid w:val="00824E0F"/>
    <w:rsid w:val="00825426"/>
    <w:rsid w:val="00825AAE"/>
    <w:rsid w:val="00827210"/>
    <w:rsid w:val="00837AFC"/>
    <w:rsid w:val="00844726"/>
    <w:rsid w:val="00845A9F"/>
    <w:rsid w:val="008514DF"/>
    <w:rsid w:val="00854B1F"/>
    <w:rsid w:val="00855283"/>
    <w:rsid w:val="008602A3"/>
    <w:rsid w:val="00860CAF"/>
    <w:rsid w:val="00860F1D"/>
    <w:rsid w:val="00861189"/>
    <w:rsid w:val="008636B6"/>
    <w:rsid w:val="00867876"/>
    <w:rsid w:val="00871216"/>
    <w:rsid w:val="008723C8"/>
    <w:rsid w:val="008733F5"/>
    <w:rsid w:val="00874F71"/>
    <w:rsid w:val="00876BC7"/>
    <w:rsid w:val="00877831"/>
    <w:rsid w:val="008778C6"/>
    <w:rsid w:val="00877D7C"/>
    <w:rsid w:val="00880773"/>
    <w:rsid w:val="00887925"/>
    <w:rsid w:val="0089187D"/>
    <w:rsid w:val="008923A2"/>
    <w:rsid w:val="00896395"/>
    <w:rsid w:val="008969A6"/>
    <w:rsid w:val="00896CC8"/>
    <w:rsid w:val="008A3470"/>
    <w:rsid w:val="008A3D74"/>
    <w:rsid w:val="008A5B02"/>
    <w:rsid w:val="008B1F2C"/>
    <w:rsid w:val="008B259A"/>
    <w:rsid w:val="008C33FF"/>
    <w:rsid w:val="008C4A76"/>
    <w:rsid w:val="008C4D15"/>
    <w:rsid w:val="008C78F4"/>
    <w:rsid w:val="008C7BE9"/>
    <w:rsid w:val="008D0F72"/>
    <w:rsid w:val="008D2801"/>
    <w:rsid w:val="008D33E3"/>
    <w:rsid w:val="008D3688"/>
    <w:rsid w:val="008D571E"/>
    <w:rsid w:val="008E26B7"/>
    <w:rsid w:val="008E4BE0"/>
    <w:rsid w:val="008E50EF"/>
    <w:rsid w:val="008E6637"/>
    <w:rsid w:val="008E6A6B"/>
    <w:rsid w:val="008E7784"/>
    <w:rsid w:val="008F0C97"/>
    <w:rsid w:val="008F16C4"/>
    <w:rsid w:val="008F2432"/>
    <w:rsid w:val="009007EA"/>
    <w:rsid w:val="00901E5D"/>
    <w:rsid w:val="00902EF7"/>
    <w:rsid w:val="00903339"/>
    <w:rsid w:val="00903ECE"/>
    <w:rsid w:val="00905554"/>
    <w:rsid w:val="0090582E"/>
    <w:rsid w:val="00906145"/>
    <w:rsid w:val="009073DE"/>
    <w:rsid w:val="00910B00"/>
    <w:rsid w:val="009118CF"/>
    <w:rsid w:val="00911975"/>
    <w:rsid w:val="0091286C"/>
    <w:rsid w:val="0091306A"/>
    <w:rsid w:val="00914473"/>
    <w:rsid w:val="00921654"/>
    <w:rsid w:val="009251C7"/>
    <w:rsid w:val="00925A32"/>
    <w:rsid w:val="00926894"/>
    <w:rsid w:val="009270DD"/>
    <w:rsid w:val="009301DC"/>
    <w:rsid w:val="00932CC3"/>
    <w:rsid w:val="0093407D"/>
    <w:rsid w:val="00934657"/>
    <w:rsid w:val="009346A5"/>
    <w:rsid w:val="009350C2"/>
    <w:rsid w:val="00936DAC"/>
    <w:rsid w:val="0094295E"/>
    <w:rsid w:val="00947A2A"/>
    <w:rsid w:val="009505F1"/>
    <w:rsid w:val="0095125C"/>
    <w:rsid w:val="0095184D"/>
    <w:rsid w:val="009526BC"/>
    <w:rsid w:val="0095279E"/>
    <w:rsid w:val="0095611C"/>
    <w:rsid w:val="009564B3"/>
    <w:rsid w:val="00957303"/>
    <w:rsid w:val="00957D5C"/>
    <w:rsid w:val="00960954"/>
    <w:rsid w:val="00960F17"/>
    <w:rsid w:val="00961994"/>
    <w:rsid w:val="00962134"/>
    <w:rsid w:val="00962475"/>
    <w:rsid w:val="00962BB2"/>
    <w:rsid w:val="009657D7"/>
    <w:rsid w:val="00965D86"/>
    <w:rsid w:val="00966916"/>
    <w:rsid w:val="00966CFE"/>
    <w:rsid w:val="00967366"/>
    <w:rsid w:val="00970DB2"/>
    <w:rsid w:val="00972EED"/>
    <w:rsid w:val="009737AC"/>
    <w:rsid w:val="00973F92"/>
    <w:rsid w:val="009740FE"/>
    <w:rsid w:val="00975B7C"/>
    <w:rsid w:val="00975D89"/>
    <w:rsid w:val="00980853"/>
    <w:rsid w:val="00982C6E"/>
    <w:rsid w:val="00983239"/>
    <w:rsid w:val="009841D7"/>
    <w:rsid w:val="00984380"/>
    <w:rsid w:val="00990600"/>
    <w:rsid w:val="00992277"/>
    <w:rsid w:val="00994D57"/>
    <w:rsid w:val="00995257"/>
    <w:rsid w:val="0099633E"/>
    <w:rsid w:val="009A1811"/>
    <w:rsid w:val="009A2B66"/>
    <w:rsid w:val="009A2C0E"/>
    <w:rsid w:val="009A7BCA"/>
    <w:rsid w:val="009B19F4"/>
    <w:rsid w:val="009B46EE"/>
    <w:rsid w:val="009B47D3"/>
    <w:rsid w:val="009B7FD4"/>
    <w:rsid w:val="009C0A74"/>
    <w:rsid w:val="009C0C7B"/>
    <w:rsid w:val="009C13BF"/>
    <w:rsid w:val="009C71CE"/>
    <w:rsid w:val="009D2077"/>
    <w:rsid w:val="009D309B"/>
    <w:rsid w:val="009D397D"/>
    <w:rsid w:val="009D3F20"/>
    <w:rsid w:val="009D42A0"/>
    <w:rsid w:val="009D4769"/>
    <w:rsid w:val="009E0D86"/>
    <w:rsid w:val="009E3130"/>
    <w:rsid w:val="009E3438"/>
    <w:rsid w:val="009E474B"/>
    <w:rsid w:val="009E491D"/>
    <w:rsid w:val="009E4C24"/>
    <w:rsid w:val="009E5F2F"/>
    <w:rsid w:val="00A007AC"/>
    <w:rsid w:val="00A01F76"/>
    <w:rsid w:val="00A046F8"/>
    <w:rsid w:val="00A06CF0"/>
    <w:rsid w:val="00A06FBC"/>
    <w:rsid w:val="00A10827"/>
    <w:rsid w:val="00A130FC"/>
    <w:rsid w:val="00A23618"/>
    <w:rsid w:val="00A238BA"/>
    <w:rsid w:val="00A25022"/>
    <w:rsid w:val="00A252BA"/>
    <w:rsid w:val="00A26101"/>
    <w:rsid w:val="00A2737E"/>
    <w:rsid w:val="00A278B5"/>
    <w:rsid w:val="00A3050C"/>
    <w:rsid w:val="00A3383E"/>
    <w:rsid w:val="00A33AAC"/>
    <w:rsid w:val="00A33B69"/>
    <w:rsid w:val="00A373C2"/>
    <w:rsid w:val="00A3788D"/>
    <w:rsid w:val="00A40B58"/>
    <w:rsid w:val="00A40FF1"/>
    <w:rsid w:val="00A4204B"/>
    <w:rsid w:val="00A431E9"/>
    <w:rsid w:val="00A43469"/>
    <w:rsid w:val="00A4362C"/>
    <w:rsid w:val="00A43916"/>
    <w:rsid w:val="00A46230"/>
    <w:rsid w:val="00A50946"/>
    <w:rsid w:val="00A53572"/>
    <w:rsid w:val="00A54BD0"/>
    <w:rsid w:val="00A56C2C"/>
    <w:rsid w:val="00A56D6B"/>
    <w:rsid w:val="00A66701"/>
    <w:rsid w:val="00A70D2B"/>
    <w:rsid w:val="00A717E7"/>
    <w:rsid w:val="00A739D4"/>
    <w:rsid w:val="00A75C09"/>
    <w:rsid w:val="00A77581"/>
    <w:rsid w:val="00A81B33"/>
    <w:rsid w:val="00A833EA"/>
    <w:rsid w:val="00A86070"/>
    <w:rsid w:val="00A92C9D"/>
    <w:rsid w:val="00A9427E"/>
    <w:rsid w:val="00AA072B"/>
    <w:rsid w:val="00AA157A"/>
    <w:rsid w:val="00AA3FE5"/>
    <w:rsid w:val="00AA4F92"/>
    <w:rsid w:val="00AA707C"/>
    <w:rsid w:val="00AB2957"/>
    <w:rsid w:val="00AB2EBA"/>
    <w:rsid w:val="00AB4205"/>
    <w:rsid w:val="00AB4AD8"/>
    <w:rsid w:val="00AB620B"/>
    <w:rsid w:val="00AC13E3"/>
    <w:rsid w:val="00AC28D7"/>
    <w:rsid w:val="00AC4BCF"/>
    <w:rsid w:val="00AC50CE"/>
    <w:rsid w:val="00AC6F67"/>
    <w:rsid w:val="00AD2169"/>
    <w:rsid w:val="00AD29E8"/>
    <w:rsid w:val="00AD40EC"/>
    <w:rsid w:val="00AD4357"/>
    <w:rsid w:val="00AD561D"/>
    <w:rsid w:val="00AE1991"/>
    <w:rsid w:val="00AE1B44"/>
    <w:rsid w:val="00AE25E3"/>
    <w:rsid w:val="00AE358B"/>
    <w:rsid w:val="00AE414F"/>
    <w:rsid w:val="00AE6AE7"/>
    <w:rsid w:val="00AE6C7D"/>
    <w:rsid w:val="00AF0612"/>
    <w:rsid w:val="00AF11E6"/>
    <w:rsid w:val="00AF2775"/>
    <w:rsid w:val="00AF331D"/>
    <w:rsid w:val="00AF6D4F"/>
    <w:rsid w:val="00AF6DED"/>
    <w:rsid w:val="00AF7034"/>
    <w:rsid w:val="00AF708C"/>
    <w:rsid w:val="00AF70AC"/>
    <w:rsid w:val="00B021FC"/>
    <w:rsid w:val="00B03540"/>
    <w:rsid w:val="00B03C91"/>
    <w:rsid w:val="00B075AB"/>
    <w:rsid w:val="00B13A77"/>
    <w:rsid w:val="00B14759"/>
    <w:rsid w:val="00B15D52"/>
    <w:rsid w:val="00B16DC6"/>
    <w:rsid w:val="00B17645"/>
    <w:rsid w:val="00B228FB"/>
    <w:rsid w:val="00B23FB3"/>
    <w:rsid w:val="00B34ECB"/>
    <w:rsid w:val="00B35D34"/>
    <w:rsid w:val="00B3792C"/>
    <w:rsid w:val="00B4075B"/>
    <w:rsid w:val="00B453F0"/>
    <w:rsid w:val="00B454B2"/>
    <w:rsid w:val="00B46F1E"/>
    <w:rsid w:val="00B51649"/>
    <w:rsid w:val="00B53DF6"/>
    <w:rsid w:val="00B546B6"/>
    <w:rsid w:val="00B60281"/>
    <w:rsid w:val="00B62030"/>
    <w:rsid w:val="00B6385B"/>
    <w:rsid w:val="00B638D8"/>
    <w:rsid w:val="00B63EA2"/>
    <w:rsid w:val="00B642A7"/>
    <w:rsid w:val="00B66DD6"/>
    <w:rsid w:val="00B6777E"/>
    <w:rsid w:val="00B72547"/>
    <w:rsid w:val="00B7266F"/>
    <w:rsid w:val="00B73579"/>
    <w:rsid w:val="00B73ED6"/>
    <w:rsid w:val="00B7441A"/>
    <w:rsid w:val="00B80FB6"/>
    <w:rsid w:val="00B82E38"/>
    <w:rsid w:val="00B847D7"/>
    <w:rsid w:val="00B87D9F"/>
    <w:rsid w:val="00B905D6"/>
    <w:rsid w:val="00B916C8"/>
    <w:rsid w:val="00B94D73"/>
    <w:rsid w:val="00B94E21"/>
    <w:rsid w:val="00B961A0"/>
    <w:rsid w:val="00B96C1A"/>
    <w:rsid w:val="00BA0DCC"/>
    <w:rsid w:val="00BA37E5"/>
    <w:rsid w:val="00BA6AA3"/>
    <w:rsid w:val="00BA7EDD"/>
    <w:rsid w:val="00BB0342"/>
    <w:rsid w:val="00BB0B60"/>
    <w:rsid w:val="00BB1450"/>
    <w:rsid w:val="00BB192C"/>
    <w:rsid w:val="00BB2FE5"/>
    <w:rsid w:val="00BB5D8C"/>
    <w:rsid w:val="00BB6FF5"/>
    <w:rsid w:val="00BC010E"/>
    <w:rsid w:val="00BC0A2F"/>
    <w:rsid w:val="00BC134A"/>
    <w:rsid w:val="00BC172C"/>
    <w:rsid w:val="00BC368B"/>
    <w:rsid w:val="00BC55A5"/>
    <w:rsid w:val="00BC7D2D"/>
    <w:rsid w:val="00BD4DCD"/>
    <w:rsid w:val="00BD6EC5"/>
    <w:rsid w:val="00BE5FF4"/>
    <w:rsid w:val="00BE62BC"/>
    <w:rsid w:val="00BE7B30"/>
    <w:rsid w:val="00BF07B7"/>
    <w:rsid w:val="00BF23FC"/>
    <w:rsid w:val="00BF35E1"/>
    <w:rsid w:val="00BF7FA4"/>
    <w:rsid w:val="00C00576"/>
    <w:rsid w:val="00C01CA2"/>
    <w:rsid w:val="00C02C7C"/>
    <w:rsid w:val="00C07CD1"/>
    <w:rsid w:val="00C116BA"/>
    <w:rsid w:val="00C12A8B"/>
    <w:rsid w:val="00C13A7F"/>
    <w:rsid w:val="00C14298"/>
    <w:rsid w:val="00C1507C"/>
    <w:rsid w:val="00C15B4B"/>
    <w:rsid w:val="00C16545"/>
    <w:rsid w:val="00C16946"/>
    <w:rsid w:val="00C22464"/>
    <w:rsid w:val="00C22626"/>
    <w:rsid w:val="00C24CFD"/>
    <w:rsid w:val="00C265A2"/>
    <w:rsid w:val="00C2745D"/>
    <w:rsid w:val="00C3003B"/>
    <w:rsid w:val="00C329BC"/>
    <w:rsid w:val="00C3332F"/>
    <w:rsid w:val="00C34670"/>
    <w:rsid w:val="00C34C88"/>
    <w:rsid w:val="00C35553"/>
    <w:rsid w:val="00C45C1E"/>
    <w:rsid w:val="00C45F0A"/>
    <w:rsid w:val="00C460B4"/>
    <w:rsid w:val="00C47DE2"/>
    <w:rsid w:val="00C51806"/>
    <w:rsid w:val="00C527CC"/>
    <w:rsid w:val="00C531A8"/>
    <w:rsid w:val="00C5441A"/>
    <w:rsid w:val="00C54780"/>
    <w:rsid w:val="00C5483B"/>
    <w:rsid w:val="00C56FD8"/>
    <w:rsid w:val="00C62AE6"/>
    <w:rsid w:val="00C67F1B"/>
    <w:rsid w:val="00C707C5"/>
    <w:rsid w:val="00C75990"/>
    <w:rsid w:val="00C77ABA"/>
    <w:rsid w:val="00C806FC"/>
    <w:rsid w:val="00C80E1F"/>
    <w:rsid w:val="00C822A7"/>
    <w:rsid w:val="00C828F9"/>
    <w:rsid w:val="00C8364F"/>
    <w:rsid w:val="00C9112A"/>
    <w:rsid w:val="00C94E99"/>
    <w:rsid w:val="00C96521"/>
    <w:rsid w:val="00CA21AD"/>
    <w:rsid w:val="00CA236A"/>
    <w:rsid w:val="00CA2763"/>
    <w:rsid w:val="00CA2ADD"/>
    <w:rsid w:val="00CA4106"/>
    <w:rsid w:val="00CA6058"/>
    <w:rsid w:val="00CA67A0"/>
    <w:rsid w:val="00CA689F"/>
    <w:rsid w:val="00CB5D20"/>
    <w:rsid w:val="00CC1202"/>
    <w:rsid w:val="00CC130C"/>
    <w:rsid w:val="00CC1D77"/>
    <w:rsid w:val="00CC4DD7"/>
    <w:rsid w:val="00CC7FF7"/>
    <w:rsid w:val="00CD2163"/>
    <w:rsid w:val="00CD2ABD"/>
    <w:rsid w:val="00CD2F54"/>
    <w:rsid w:val="00CD3D57"/>
    <w:rsid w:val="00CD4649"/>
    <w:rsid w:val="00CE0891"/>
    <w:rsid w:val="00CE14EC"/>
    <w:rsid w:val="00CE1D75"/>
    <w:rsid w:val="00CE1DE2"/>
    <w:rsid w:val="00CE3B38"/>
    <w:rsid w:val="00CE4A8E"/>
    <w:rsid w:val="00CE5DF8"/>
    <w:rsid w:val="00CE7BC7"/>
    <w:rsid w:val="00CF0326"/>
    <w:rsid w:val="00CF10E8"/>
    <w:rsid w:val="00CF11DB"/>
    <w:rsid w:val="00CF15E6"/>
    <w:rsid w:val="00CF394C"/>
    <w:rsid w:val="00CF65C9"/>
    <w:rsid w:val="00D01BDA"/>
    <w:rsid w:val="00D0221A"/>
    <w:rsid w:val="00D02276"/>
    <w:rsid w:val="00D02281"/>
    <w:rsid w:val="00D039E5"/>
    <w:rsid w:val="00D05DB2"/>
    <w:rsid w:val="00D06EEE"/>
    <w:rsid w:val="00D07EE5"/>
    <w:rsid w:val="00D10EAB"/>
    <w:rsid w:val="00D1508F"/>
    <w:rsid w:val="00D1607D"/>
    <w:rsid w:val="00D16AA4"/>
    <w:rsid w:val="00D25257"/>
    <w:rsid w:val="00D25CDC"/>
    <w:rsid w:val="00D26C28"/>
    <w:rsid w:val="00D30CE6"/>
    <w:rsid w:val="00D31786"/>
    <w:rsid w:val="00D34F1E"/>
    <w:rsid w:val="00D36D78"/>
    <w:rsid w:val="00D37552"/>
    <w:rsid w:val="00D4053E"/>
    <w:rsid w:val="00D40FFC"/>
    <w:rsid w:val="00D419E2"/>
    <w:rsid w:val="00D420B6"/>
    <w:rsid w:val="00D43C98"/>
    <w:rsid w:val="00D460A4"/>
    <w:rsid w:val="00D46797"/>
    <w:rsid w:val="00D4704E"/>
    <w:rsid w:val="00D47EA6"/>
    <w:rsid w:val="00D47EF6"/>
    <w:rsid w:val="00D53D8A"/>
    <w:rsid w:val="00D55156"/>
    <w:rsid w:val="00D55594"/>
    <w:rsid w:val="00D62598"/>
    <w:rsid w:val="00D63092"/>
    <w:rsid w:val="00D64894"/>
    <w:rsid w:val="00D70694"/>
    <w:rsid w:val="00D717C8"/>
    <w:rsid w:val="00D7190B"/>
    <w:rsid w:val="00D73332"/>
    <w:rsid w:val="00D8317E"/>
    <w:rsid w:val="00D8605D"/>
    <w:rsid w:val="00D86B62"/>
    <w:rsid w:val="00D86D0B"/>
    <w:rsid w:val="00D87C27"/>
    <w:rsid w:val="00D91DCB"/>
    <w:rsid w:val="00D92B65"/>
    <w:rsid w:val="00D97E31"/>
    <w:rsid w:val="00DA243C"/>
    <w:rsid w:val="00DA50C1"/>
    <w:rsid w:val="00DA613E"/>
    <w:rsid w:val="00DA7D5F"/>
    <w:rsid w:val="00DB2E9D"/>
    <w:rsid w:val="00DB38F9"/>
    <w:rsid w:val="00DB6FC0"/>
    <w:rsid w:val="00DB7E3E"/>
    <w:rsid w:val="00DC3BE9"/>
    <w:rsid w:val="00DC3CED"/>
    <w:rsid w:val="00DC7122"/>
    <w:rsid w:val="00DD0F12"/>
    <w:rsid w:val="00DD1C81"/>
    <w:rsid w:val="00DD2DE8"/>
    <w:rsid w:val="00DD3191"/>
    <w:rsid w:val="00DD3EC6"/>
    <w:rsid w:val="00DD67B1"/>
    <w:rsid w:val="00DE0D3D"/>
    <w:rsid w:val="00DE51F9"/>
    <w:rsid w:val="00DE5507"/>
    <w:rsid w:val="00DE5DB9"/>
    <w:rsid w:val="00DE752E"/>
    <w:rsid w:val="00DF1C8E"/>
    <w:rsid w:val="00DF2AD9"/>
    <w:rsid w:val="00DF2CEF"/>
    <w:rsid w:val="00DF327B"/>
    <w:rsid w:val="00DF453C"/>
    <w:rsid w:val="00DF771E"/>
    <w:rsid w:val="00DF7D42"/>
    <w:rsid w:val="00E013BD"/>
    <w:rsid w:val="00E02B3D"/>
    <w:rsid w:val="00E03A23"/>
    <w:rsid w:val="00E0425D"/>
    <w:rsid w:val="00E04EBA"/>
    <w:rsid w:val="00E0618B"/>
    <w:rsid w:val="00E066C8"/>
    <w:rsid w:val="00E101E5"/>
    <w:rsid w:val="00E10C0A"/>
    <w:rsid w:val="00E120BE"/>
    <w:rsid w:val="00E12B6E"/>
    <w:rsid w:val="00E12F75"/>
    <w:rsid w:val="00E13E96"/>
    <w:rsid w:val="00E14E84"/>
    <w:rsid w:val="00E17EA9"/>
    <w:rsid w:val="00E21268"/>
    <w:rsid w:val="00E2242D"/>
    <w:rsid w:val="00E22C7C"/>
    <w:rsid w:val="00E244A4"/>
    <w:rsid w:val="00E255FD"/>
    <w:rsid w:val="00E259A3"/>
    <w:rsid w:val="00E27729"/>
    <w:rsid w:val="00E27A77"/>
    <w:rsid w:val="00E307A8"/>
    <w:rsid w:val="00E32FFD"/>
    <w:rsid w:val="00E33879"/>
    <w:rsid w:val="00E33F63"/>
    <w:rsid w:val="00E35432"/>
    <w:rsid w:val="00E376F6"/>
    <w:rsid w:val="00E42503"/>
    <w:rsid w:val="00E44BF7"/>
    <w:rsid w:val="00E462F6"/>
    <w:rsid w:val="00E47599"/>
    <w:rsid w:val="00E55EFE"/>
    <w:rsid w:val="00E567AE"/>
    <w:rsid w:val="00E625FA"/>
    <w:rsid w:val="00E63B65"/>
    <w:rsid w:val="00E6506B"/>
    <w:rsid w:val="00E65C99"/>
    <w:rsid w:val="00E664CB"/>
    <w:rsid w:val="00E66547"/>
    <w:rsid w:val="00E70BA7"/>
    <w:rsid w:val="00E75572"/>
    <w:rsid w:val="00E8342C"/>
    <w:rsid w:val="00E857E8"/>
    <w:rsid w:val="00E87416"/>
    <w:rsid w:val="00E87580"/>
    <w:rsid w:val="00E91643"/>
    <w:rsid w:val="00E922E3"/>
    <w:rsid w:val="00E94616"/>
    <w:rsid w:val="00E96137"/>
    <w:rsid w:val="00E96DD3"/>
    <w:rsid w:val="00E974FE"/>
    <w:rsid w:val="00EB167D"/>
    <w:rsid w:val="00EB5618"/>
    <w:rsid w:val="00EB6761"/>
    <w:rsid w:val="00EB719B"/>
    <w:rsid w:val="00EC0E4E"/>
    <w:rsid w:val="00EC48F8"/>
    <w:rsid w:val="00EC6B69"/>
    <w:rsid w:val="00EC6CBD"/>
    <w:rsid w:val="00EC7978"/>
    <w:rsid w:val="00ED2760"/>
    <w:rsid w:val="00ED2F69"/>
    <w:rsid w:val="00ED3792"/>
    <w:rsid w:val="00ED71E0"/>
    <w:rsid w:val="00ED7B5F"/>
    <w:rsid w:val="00ED7F3F"/>
    <w:rsid w:val="00EE19F9"/>
    <w:rsid w:val="00EE2AA1"/>
    <w:rsid w:val="00EE3368"/>
    <w:rsid w:val="00EE4150"/>
    <w:rsid w:val="00EE5929"/>
    <w:rsid w:val="00EE6A36"/>
    <w:rsid w:val="00EF0704"/>
    <w:rsid w:val="00EF149C"/>
    <w:rsid w:val="00EF40A0"/>
    <w:rsid w:val="00EF4280"/>
    <w:rsid w:val="00F00751"/>
    <w:rsid w:val="00F01B7E"/>
    <w:rsid w:val="00F06087"/>
    <w:rsid w:val="00F06A1E"/>
    <w:rsid w:val="00F0732D"/>
    <w:rsid w:val="00F10B52"/>
    <w:rsid w:val="00F12CA4"/>
    <w:rsid w:val="00F133FE"/>
    <w:rsid w:val="00F1419D"/>
    <w:rsid w:val="00F141E4"/>
    <w:rsid w:val="00F153FD"/>
    <w:rsid w:val="00F211EC"/>
    <w:rsid w:val="00F21952"/>
    <w:rsid w:val="00F21FB2"/>
    <w:rsid w:val="00F23393"/>
    <w:rsid w:val="00F35312"/>
    <w:rsid w:val="00F35854"/>
    <w:rsid w:val="00F361E5"/>
    <w:rsid w:val="00F45BA4"/>
    <w:rsid w:val="00F470B5"/>
    <w:rsid w:val="00F50C7D"/>
    <w:rsid w:val="00F51FBD"/>
    <w:rsid w:val="00F567D8"/>
    <w:rsid w:val="00F5732D"/>
    <w:rsid w:val="00F579A4"/>
    <w:rsid w:val="00F63D4D"/>
    <w:rsid w:val="00F65918"/>
    <w:rsid w:val="00F6596C"/>
    <w:rsid w:val="00F65D53"/>
    <w:rsid w:val="00F66A19"/>
    <w:rsid w:val="00F670B6"/>
    <w:rsid w:val="00F70190"/>
    <w:rsid w:val="00F724BB"/>
    <w:rsid w:val="00F724E2"/>
    <w:rsid w:val="00F725B6"/>
    <w:rsid w:val="00F736A6"/>
    <w:rsid w:val="00F73CC5"/>
    <w:rsid w:val="00F75325"/>
    <w:rsid w:val="00F75ECC"/>
    <w:rsid w:val="00F778FB"/>
    <w:rsid w:val="00F83771"/>
    <w:rsid w:val="00F83CF1"/>
    <w:rsid w:val="00F83F52"/>
    <w:rsid w:val="00F8465B"/>
    <w:rsid w:val="00F8568B"/>
    <w:rsid w:val="00F870F1"/>
    <w:rsid w:val="00F876C3"/>
    <w:rsid w:val="00F90345"/>
    <w:rsid w:val="00F90FD4"/>
    <w:rsid w:val="00F94BC6"/>
    <w:rsid w:val="00F95C69"/>
    <w:rsid w:val="00F96711"/>
    <w:rsid w:val="00F97895"/>
    <w:rsid w:val="00FA114B"/>
    <w:rsid w:val="00FA5DE0"/>
    <w:rsid w:val="00FA7AF3"/>
    <w:rsid w:val="00FB0703"/>
    <w:rsid w:val="00FB26C2"/>
    <w:rsid w:val="00FB4447"/>
    <w:rsid w:val="00FC27ED"/>
    <w:rsid w:val="00FC2915"/>
    <w:rsid w:val="00FC4A7A"/>
    <w:rsid w:val="00FC5533"/>
    <w:rsid w:val="00FC60A9"/>
    <w:rsid w:val="00FC7001"/>
    <w:rsid w:val="00FD035D"/>
    <w:rsid w:val="00FD3B48"/>
    <w:rsid w:val="00FD3F58"/>
    <w:rsid w:val="00FD57E4"/>
    <w:rsid w:val="00FD5ED0"/>
    <w:rsid w:val="00FD6A2B"/>
    <w:rsid w:val="00FD6AD0"/>
    <w:rsid w:val="00FE211A"/>
    <w:rsid w:val="00FE2182"/>
    <w:rsid w:val="00FE5A7A"/>
    <w:rsid w:val="00FF01DC"/>
    <w:rsid w:val="00FF1008"/>
    <w:rsid w:val="00FF17D8"/>
    <w:rsid w:val="00FF18C8"/>
    <w:rsid w:val="00FF20F5"/>
    <w:rsid w:val="00FF2AB0"/>
    <w:rsid w:val="00FF2D43"/>
    <w:rsid w:val="38277763"/>
    <w:rsid w:val="434363EC"/>
    <w:rsid w:val="4C1A0B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pacing w:line="360" w:lineRule="atLeast"/>
      <w:textAlignment w:val="baseline"/>
    </w:pPr>
    <w:rPr>
      <w:rFonts w:ascii="Times New Roman" w:hAnsi="Times New Roman" w:eastAsia="宋体" w:cs="Times New Roman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framePr w:w="11850" w:h="16783" w:hRule="exact" w:hSpace="181" w:wrap="around" w:vAnchor="text" w:hAnchor="page" w:x="585" w:y="466"/>
      <w:spacing w:line="240" w:lineRule="auto"/>
      <w:jc w:val="center"/>
      <w:textAlignment w:val="center"/>
      <w:outlineLvl w:val="0"/>
    </w:pPr>
    <w:rPr>
      <w:rFonts w:ascii="宋体"/>
      <w:b/>
      <w:sz w:val="28"/>
    </w:rPr>
  </w:style>
  <w:style w:type="paragraph" w:styleId="3">
    <w:name w:val="heading 2"/>
    <w:basedOn w:val="1"/>
    <w:next w:val="4"/>
    <w:link w:val="19"/>
    <w:qFormat/>
    <w:uiPriority w:val="0"/>
    <w:pPr>
      <w:keepNext/>
      <w:framePr w:w="11907" w:h="16840" w:hRule="exact" w:hSpace="181" w:wrap="around" w:vAnchor="page" w:hAnchor="page" w:x="568" w:y="568"/>
      <w:tabs>
        <w:tab w:val="left" w:pos="1148"/>
      </w:tabs>
      <w:spacing w:before="120"/>
      <w:jc w:val="center"/>
      <w:outlineLvl w:val="1"/>
    </w:pPr>
    <w:rPr>
      <w:rFonts w:ascii="宋体"/>
      <w:sz w:val="28"/>
    </w:rPr>
  </w:style>
  <w:style w:type="paragraph" w:styleId="5">
    <w:name w:val="heading 3"/>
    <w:basedOn w:val="1"/>
    <w:next w:val="1"/>
    <w:link w:val="20"/>
    <w:unhideWhenUsed/>
    <w:qFormat/>
    <w:uiPriority w:val="0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uiPriority w:val="0"/>
    <w:pPr>
      <w:ind w:firstLine="420"/>
    </w:pPr>
  </w:style>
  <w:style w:type="paragraph" w:styleId="6">
    <w:name w:val="annotation text"/>
    <w:basedOn w:val="1"/>
    <w:link w:val="21"/>
    <w:uiPriority w:val="0"/>
  </w:style>
  <w:style w:type="paragraph" w:styleId="7">
    <w:name w:val="Plain Text"/>
    <w:basedOn w:val="1"/>
    <w:uiPriority w:val="0"/>
    <w:pPr>
      <w:adjustRightInd/>
      <w:spacing w:line="240" w:lineRule="auto"/>
      <w:jc w:val="both"/>
      <w:textAlignment w:val="auto"/>
    </w:pPr>
    <w:rPr>
      <w:rFonts w:ascii="宋体" w:hAnsi="Courier New"/>
      <w:kern w:val="2"/>
      <w:sz w:val="21"/>
    </w:rPr>
  </w:style>
  <w:style w:type="paragraph" w:styleId="8">
    <w:name w:val="Balloon Text"/>
    <w:basedOn w:val="1"/>
    <w:link w:val="22"/>
    <w:uiPriority w:val="0"/>
    <w:pPr>
      <w:spacing w:line="240" w:lineRule="auto"/>
    </w:pPr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pacing w:line="240" w:lineRule="atLeast"/>
    </w:pPr>
    <w:rPr>
      <w:sz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pacing w:line="240" w:lineRule="atLeast"/>
      <w:jc w:val="center"/>
    </w:pPr>
    <w:rPr>
      <w:sz w:val="18"/>
    </w:rPr>
  </w:style>
  <w:style w:type="paragraph" w:styleId="11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12">
    <w:name w:val="annotation subject"/>
    <w:basedOn w:val="6"/>
    <w:next w:val="6"/>
    <w:link w:val="24"/>
    <w:uiPriority w:val="0"/>
    <w:rPr>
      <w:b/>
      <w:bCs/>
    </w:rPr>
  </w:style>
  <w:style w:type="character" w:styleId="15">
    <w:name w:val="page number"/>
    <w:basedOn w:val="14"/>
    <w:uiPriority w:val="0"/>
  </w:style>
  <w:style w:type="character" w:styleId="16">
    <w:name w:val="FollowedHyperlink"/>
    <w:uiPriority w:val="0"/>
    <w:rPr>
      <w:color w:val="954F72"/>
      <w:u w:val="single"/>
    </w:rPr>
  </w:style>
  <w:style w:type="character" w:styleId="17">
    <w:name w:val="Hyperlink"/>
    <w:unhideWhenUsed/>
    <w:uiPriority w:val="99"/>
    <w:rPr>
      <w:color w:val="0000FF"/>
      <w:u w:val="single"/>
    </w:rPr>
  </w:style>
  <w:style w:type="character" w:styleId="18">
    <w:name w:val="annotation reference"/>
    <w:uiPriority w:val="0"/>
    <w:rPr>
      <w:sz w:val="21"/>
      <w:szCs w:val="21"/>
    </w:rPr>
  </w:style>
  <w:style w:type="character" w:customStyle="1" w:styleId="19">
    <w:name w:val="标题 2 字符"/>
    <w:link w:val="3"/>
    <w:qFormat/>
    <w:uiPriority w:val="0"/>
    <w:rPr>
      <w:rFonts w:ascii="宋体"/>
      <w:sz w:val="28"/>
    </w:rPr>
  </w:style>
  <w:style w:type="character" w:customStyle="1" w:styleId="20">
    <w:name w:val="标题 3 字符"/>
    <w:link w:val="5"/>
    <w:semiHidden/>
    <w:qFormat/>
    <w:uiPriority w:val="0"/>
    <w:rPr>
      <w:b/>
      <w:bCs/>
      <w:sz w:val="32"/>
      <w:szCs w:val="32"/>
    </w:rPr>
  </w:style>
  <w:style w:type="character" w:customStyle="1" w:styleId="21">
    <w:name w:val="批注文字 字符"/>
    <w:link w:val="6"/>
    <w:qFormat/>
    <w:uiPriority w:val="0"/>
    <w:rPr>
      <w:sz w:val="24"/>
    </w:rPr>
  </w:style>
  <w:style w:type="character" w:customStyle="1" w:styleId="22">
    <w:name w:val="批注框文本 字符"/>
    <w:link w:val="8"/>
    <w:qFormat/>
    <w:uiPriority w:val="0"/>
    <w:rPr>
      <w:sz w:val="18"/>
      <w:szCs w:val="18"/>
    </w:rPr>
  </w:style>
  <w:style w:type="character" w:customStyle="1" w:styleId="23">
    <w:name w:val="标题 字符"/>
    <w:link w:val="11"/>
    <w:qFormat/>
    <w:uiPriority w:val="0"/>
    <w:rPr>
      <w:rFonts w:ascii="等线 Light" w:hAnsi="等线 Light"/>
      <w:b/>
      <w:bCs/>
      <w:sz w:val="32"/>
      <w:szCs w:val="32"/>
    </w:rPr>
  </w:style>
  <w:style w:type="character" w:customStyle="1" w:styleId="24">
    <w:name w:val="批注主题 字符"/>
    <w:link w:val="12"/>
    <w:qFormat/>
    <w:uiPriority w:val="0"/>
    <w:rPr>
      <w:b/>
      <w:bCs/>
      <w:sz w:val="24"/>
    </w:rPr>
  </w:style>
  <w:style w:type="paragraph" w:customStyle="1" w:styleId="25">
    <w:name w:val="标准正文"/>
    <w:basedOn w:val="1"/>
    <w:link w:val="26"/>
    <w:qFormat/>
    <w:uiPriority w:val="0"/>
    <w:pPr>
      <w:spacing w:line="400" w:lineRule="atLeast"/>
      <w:ind w:firstLine="425"/>
      <w:jc w:val="both"/>
    </w:pPr>
    <w:rPr>
      <w:rFonts w:ascii="宋体"/>
      <w:kern w:val="21"/>
    </w:rPr>
  </w:style>
  <w:style w:type="character" w:customStyle="1" w:styleId="26">
    <w:name w:val="标准正文 Char"/>
    <w:link w:val="25"/>
    <w:qFormat/>
    <w:uiPriority w:val="0"/>
    <w:rPr>
      <w:rFonts w:ascii="宋体"/>
      <w:kern w:val="21"/>
      <w:sz w:val="24"/>
    </w:rPr>
  </w:style>
  <w:style w:type="character" w:customStyle="1" w:styleId="27">
    <w:name w:val="批注框文本 Char"/>
    <w:qFormat/>
    <w:uiPriority w:val="0"/>
    <w:rPr>
      <w:sz w:val="18"/>
      <w:szCs w:val="18"/>
    </w:rPr>
  </w:style>
  <w:style w:type="paragraph" w:customStyle="1" w:styleId="28">
    <w:name w:val="_Style 27"/>
    <w:semiHidden/>
    <w:qFormat/>
    <w:uiPriority w:val="99"/>
    <w:rPr>
      <w:rFonts w:ascii="Times New Roman" w:hAnsi="Times New Roman" w:eastAsia="宋体" w:cs="Times New Roman"/>
      <w:sz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3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40644;&#26126;\&#20975;&#30462;\&#26631;&#20934;&#31243;&#24207;&#31561;\&#35843;&#35797;&#24037;&#33402;&#21450;&#25991;&#26723;&#32534;&#20889;&#65288;&#20869;&#37096;&#65289;\&#35843;&#35797;&#24037;&#33402;&#21450;&#25991;&#26723;&#32534;&#20889;\&#22270;&#26679;&#21644;&#34920;&#26684;\&#22270;&#26679;&#21644;&#34920;&#26684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图样和表格.dot</Template>
  <Company>014</Company>
  <Pages>7</Pages>
  <Words>257</Words>
  <Characters>373</Characters>
  <Lines>359</Lines>
  <Paragraphs>101</Paragraphs>
  <TotalTime>89</TotalTime>
  <ScaleCrop>false</ScaleCrop>
  <LinksUpToDate>false</LinksUpToDate>
  <CharactersWithSpaces>524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2024-09-11T02:25:00Z</dcterms:created>
  <dc:creator>Administrator</dc:creator>
  <cp:keywords>face</cp:keywords>
  <cp:lastModifiedBy>sas</cp:lastModifiedBy>
  <cp:lastPrinted>2023-11-16T08:16:00Z</cp:lastPrinted>
  <dcterms:modified xsi:type="dcterms:W3CDTF">2024-12-06T09:35:07Z</dcterms:modified>
  <dc:subject>cad</dc:subject>
  <dc:title>Doc face</dc:title>
  <cp:revision>314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28E4C888AA5C426FB905323EA32E5D8D_13</vt:lpwstr>
  </property>
</Properties>
</file>